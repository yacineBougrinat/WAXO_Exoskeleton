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7542D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30730"/>
                  <wp:effectExtent l="0" t="0" r="0" b="762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7542D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loadCell mount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7542D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Thursday, May 4,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7542D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7542D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7542D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7542D5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1690157" w:history="1">
                        <w:r w:rsidR="007542D5" w:rsidRPr="009C737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542D5">
                          <w:rPr>
                            <w:noProof/>
                            <w:webHidden/>
                          </w:rPr>
                          <w:tab/>
                        </w:r>
                        <w:r w:rsidR="007542D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542D5">
                          <w:rPr>
                            <w:noProof/>
                            <w:webHidden/>
                          </w:rPr>
                          <w:instrText xml:space="preserve"> PAGEREF _Toc481690157 \h </w:instrText>
                        </w:r>
                        <w:r w:rsidR="007542D5">
                          <w:rPr>
                            <w:noProof/>
                            <w:webHidden/>
                          </w:rPr>
                        </w:r>
                        <w:r w:rsidR="007542D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542D5">
                          <w:rPr>
                            <w:noProof/>
                            <w:webHidden/>
                          </w:rPr>
                          <w:t>1</w:t>
                        </w:r>
                        <w:r w:rsidR="007542D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58" w:history="1">
                        <w:r w:rsidRPr="009C737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59" w:history="1">
                        <w:r w:rsidRPr="009C737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0" w:history="1">
                        <w:r w:rsidRPr="009C737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1" w:history="1">
                        <w:r w:rsidRPr="009C737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2" w:history="1">
                        <w:r w:rsidRPr="009C737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3" w:history="1">
                        <w:r w:rsidRPr="009C737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4" w:history="1">
                        <w:r w:rsidRPr="009C737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5" w:history="1">
                        <w:r w:rsidRPr="009C7373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6" w:history="1">
                        <w:r w:rsidRPr="009C737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7" w:history="1">
                        <w:r w:rsidRPr="009C737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8" w:history="1">
                        <w:r w:rsidRPr="009C737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69" w:history="1">
                        <w:r w:rsidRPr="009C737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70" w:history="1">
                        <w:r w:rsidRPr="009C737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542D5" w:rsidRDefault="007542D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690171" w:history="1">
                        <w:r w:rsidRPr="009C737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_Toc481690171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7542D5" w:rsidP="00C27B5D">
            <w:pPr>
              <w:pStyle w:val="Heading1"/>
              <w:outlineLvl w:val="0"/>
            </w:pPr>
            <w:bookmarkStart w:id="0" w:name="_Toc481690157"/>
            <w:r>
              <w:t>Description</w:t>
            </w:r>
            <w:bookmarkEnd w:id="0"/>
          </w:p>
          <w:p w:rsidR="00F448BC" w:rsidRPr="00E65D6E" w:rsidRDefault="007542D5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7542D5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81690158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7542D5" w:rsidP="00FF408C">
            <w:pPr>
              <w:pStyle w:val="Heading1"/>
              <w:outlineLvl w:val="0"/>
            </w:pPr>
            <w:bookmarkStart w:id="5" w:name="_Toc481690159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7542D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818765"/>
                              <wp:effectExtent l="0" t="0" r="3810" b="63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18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7542D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 mount</w:t>
                  </w:r>
                </w:p>
                <w:p w:rsidR="00C16188" w:rsidRDefault="007542D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7542D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542D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7542D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Chamfer2</w:t>
                  </w:r>
                </w:p>
                <w:p w:rsidR="004B3022" w:rsidRPr="0044448A" w:rsidRDefault="007542D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2359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542D5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Mass:0.00244256 kg</w:t>
                  </w:r>
                </w:p>
                <w:p w:rsidR="007542D5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Volume:9.04652e-007 m^3</w:t>
                  </w:r>
                </w:p>
                <w:p w:rsidR="007542D5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7542D5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Weight:0.0239371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542D5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Z:\Research project\myWork\Design\WaxoDesign\loadCell mount.SLDPRT</w:t>
                  </w:r>
                </w:p>
                <w:p w:rsidR="00C16188" w:rsidRPr="0044448A" w:rsidRDefault="007542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04 19:30:20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7542D5" w:rsidP="00B35001">
            <w:pPr>
              <w:pStyle w:val="Heading1"/>
              <w:outlineLvl w:val="0"/>
            </w:pPr>
            <w:bookmarkStart w:id="6" w:name="_Toc48169016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0"/>
              <w:gridCol w:w="5384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542D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7542D5" w:rsidP="000A7C6B">
            <w:pPr>
              <w:pStyle w:val="Heading1"/>
              <w:outlineLvl w:val="0"/>
            </w:pPr>
            <w:bookmarkStart w:id="7" w:name="_Toc48169016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542D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542D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542D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7542D5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8169016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542D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542D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542D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7542D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03300"/>
                        <wp:effectExtent l="0" t="0" r="635" b="635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3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5.51485e+007 N/m^2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1.24084e+008 N/m^2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6.9e+010 N/m^2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2700 kg/m^3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2.6e+010 N/m^2</w:t>
                        </w:r>
                      </w:p>
                    </w:tc>
                  </w:tr>
                  <w:tr w:rsidR="007542D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542D5" w:rsidRDefault="007542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1(Chamfer2)(loadCell mount)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7542D5" w:rsidP="007542D5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7542D5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48169016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542D5" w:rsidTr="005205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542D5" w:rsidRPr="004E282D" w:rsidRDefault="007542D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542D5" w:rsidRPr="004E282D" w:rsidRDefault="007542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542D5" w:rsidRPr="004E282D" w:rsidRDefault="007542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542D5" w:rsidTr="000B60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7542D5" w:rsidRPr="00AD5FBA" w:rsidRDefault="007542D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Fixed-2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7542D5" w:rsidRPr="006208CB" w:rsidRDefault="007542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3408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542D5" w:rsidRPr="00BE6656" w:rsidRDefault="007542D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542D5" w:rsidRPr="00154A1A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542D5" w:rsidRDefault="007542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542D5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7542D5" w:rsidRPr="004C6DEB" w:rsidRDefault="007542D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7542D5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2.92828e-006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-3.46379e-006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1.00002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1.00002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7542D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7542D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542D5" w:rsidTr="003113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542D5" w:rsidRPr="004E282D" w:rsidRDefault="007542D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542D5" w:rsidRPr="004E282D" w:rsidRDefault="007542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542D5" w:rsidRPr="004E282D" w:rsidRDefault="007542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542D5" w:rsidTr="00AA17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7542D5" w:rsidRPr="00F42DD1" w:rsidRDefault="007542D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7542D5" w:rsidRPr="006208CB" w:rsidRDefault="007542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005205"/>
                        <wp:effectExtent l="0" t="0" r="0" b="444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5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542D5" w:rsidRPr="00BE6656" w:rsidRDefault="007542D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542D5" w:rsidRPr="00B77EA3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542D5" w:rsidRDefault="007542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542D5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542D5" w:rsidRDefault="007542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542D5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7542D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542D5" w:rsidRDefault="007542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542D5" w:rsidRDefault="007542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1 N</w:t>
                        </w:r>
                      </w:p>
                    </w:tc>
                  </w:tr>
                </w:tbl>
                <w:p w:rsidR="007542D5" w:rsidRDefault="007542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481690164"/>
            <w:r w:rsidR="007542D5">
              <w:t>Connector Definitions</w:t>
            </w:r>
            <w:bookmarkEnd w:id="13"/>
          </w:p>
          <w:p w:rsidR="00132707" w:rsidRDefault="007542D5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7542D5" w:rsidP="000A7C6B">
            <w:pPr>
              <w:pStyle w:val="Heading1"/>
              <w:outlineLvl w:val="0"/>
            </w:pPr>
            <w:bookmarkStart w:id="14" w:name="_Toc481690165"/>
            <w:r>
              <w:t>Contact Information</w:t>
            </w:r>
            <w:bookmarkEnd w:id="14"/>
          </w:p>
          <w:p w:rsidR="00104BD8" w:rsidRDefault="007542D5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7542D5" w:rsidP="000A7C6B">
            <w:pPr>
              <w:pStyle w:val="Heading1"/>
              <w:outlineLvl w:val="0"/>
            </w:pPr>
            <w:bookmarkStart w:id="15" w:name="_Toc48169016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542D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0.967599 mm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0.0483799 mm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7542D5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542D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13379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8035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3.5633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99.9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542D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7542D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542D5" w:rsidRDefault="007542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ASUS-YACINE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7542D5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36950"/>
                        <wp:effectExtent l="0" t="0" r="0" b="635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3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7542D5" w:rsidP="000A7C6B">
            <w:pPr>
              <w:pStyle w:val="Heading1"/>
              <w:outlineLvl w:val="0"/>
            </w:pPr>
            <w:bookmarkStart w:id="16" w:name="_Toc481690167"/>
            <w:r>
              <w:t>Sensor Details</w:t>
            </w:r>
            <w:bookmarkEnd w:id="16"/>
          </w:p>
          <w:p w:rsidR="002C53F9" w:rsidRPr="00F077CB" w:rsidRDefault="007542D5" w:rsidP="007542D5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7542D5" w:rsidP="000A7C6B">
            <w:pPr>
              <w:pStyle w:val="Heading1"/>
              <w:outlineLvl w:val="0"/>
            </w:pPr>
            <w:bookmarkStart w:id="17" w:name="_Toc481690168"/>
            <w:r>
              <w:t>Resultant Forces</w:t>
            </w:r>
            <w:bookmarkEnd w:id="17"/>
          </w:p>
          <w:p w:rsidR="005F5B79" w:rsidRPr="000B04D4" w:rsidRDefault="007542D5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2.92828e-006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-3.46379e-006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1.00002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1.00002</w:t>
                  </w:r>
                </w:p>
              </w:tc>
            </w:tr>
          </w:tbl>
          <w:p w:rsidR="005F5B79" w:rsidRPr="000B04D4" w:rsidRDefault="007542D5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542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542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7542D5" w:rsidRDefault="007542D5" w:rsidP="007542D5">
            <w:pPr>
              <w:pStyle w:val="Heading1"/>
            </w:pPr>
            <w:bookmarkStart w:id="21" w:name="_Toc481690169"/>
            <w:r>
              <w:t>Beams</w:t>
            </w:r>
            <w:bookmarkEnd w:id="21"/>
          </w:p>
          <w:p w:rsidR="00EC2432" w:rsidRDefault="007542D5" w:rsidP="007542D5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7542D5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81690170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3223"/>
              <w:gridCol w:w="2475"/>
              <w:gridCol w:w="2451"/>
            </w:tblGrid>
            <w:tr w:rsidR="007542D5" w:rsidTr="00636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542D5" w:rsidTr="0063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12.5717 N/m^2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8993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68762.3 N/m^2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250</w:t>
                  </w:r>
                </w:p>
              </w:tc>
            </w:tr>
            <w:tr w:rsidR="007542D5" w:rsidTr="00636E4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542D5" w:rsidRDefault="007542D5" w:rsidP="007542D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42D5" w:rsidRPr="004D2956" w:rsidRDefault="007542D5" w:rsidP="007542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 mount-Static 1-Stress-Stress1</w:t>
                  </w:r>
                </w:p>
              </w:tc>
            </w:tr>
          </w:tbl>
          <w:p w:rsidR="007542D5" w:rsidRDefault="007542D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46"/>
              <w:gridCol w:w="3410"/>
              <w:gridCol w:w="2137"/>
              <w:gridCol w:w="2361"/>
            </w:tblGrid>
            <w:tr w:rsidR="007542D5" w:rsidTr="00636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542D5" w:rsidTr="0063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7.47818e-006 mm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358</w:t>
                  </w:r>
                </w:p>
              </w:tc>
            </w:tr>
            <w:tr w:rsidR="007542D5" w:rsidTr="00636E4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542D5" w:rsidRDefault="007542D5" w:rsidP="007542D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42D5" w:rsidRPr="004D2956" w:rsidRDefault="007542D5" w:rsidP="007542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 mount-Static 1-Displacement-Displacement1</w:t>
                  </w:r>
                </w:p>
              </w:tc>
            </w:tr>
          </w:tbl>
          <w:p w:rsidR="007542D5" w:rsidRDefault="007542D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3356"/>
              <w:gridCol w:w="2477"/>
              <w:gridCol w:w="2454"/>
            </w:tblGrid>
            <w:tr w:rsidR="007542D5" w:rsidTr="00636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542D5" w:rsidRDefault="007542D5" w:rsidP="007542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542D5" w:rsidTr="00636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9.10838e-011 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2518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542D5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7.13443e-007 </w:t>
                  </w:r>
                </w:p>
                <w:p w:rsidR="007542D5" w:rsidRPr="004D2956" w:rsidRDefault="007542D5" w:rsidP="007542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645</w:t>
                  </w:r>
                </w:p>
              </w:tc>
            </w:tr>
            <w:tr w:rsidR="007542D5" w:rsidTr="00636E4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542D5" w:rsidRDefault="007542D5" w:rsidP="007542D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42D5" w:rsidRPr="004D2956" w:rsidRDefault="007542D5" w:rsidP="007542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 mount-Static 1-Strain-Strain1</w:t>
                  </w:r>
                </w:p>
              </w:tc>
            </w:tr>
          </w:tbl>
          <w:p w:rsidR="007542D5" w:rsidRPr="000B04D4" w:rsidRDefault="007542D5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7542D5" w:rsidP="007542D5">
            <w:pPr>
              <w:pStyle w:val="Heading1"/>
            </w:pPr>
            <w:bookmarkStart w:id="26" w:name="_Toc481690171"/>
            <w:r>
              <w:t>Conclusion</w:t>
            </w:r>
            <w:bookmarkEnd w:id="26"/>
          </w:p>
        </w:tc>
      </w:tr>
    </w:tbl>
    <w:p w:rsidR="00AC3438" w:rsidRPr="00AC3438" w:rsidRDefault="00AC3438" w:rsidP="007542D5">
      <w:bookmarkStart w:id="27" w:name="_GoBack"/>
      <w:bookmarkEnd w:id="27"/>
    </w:p>
    <w:sectPr w:rsidR="00AC3438" w:rsidRPr="00AC3438" w:rsidSect="007542D5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2D5" w:rsidRDefault="007542D5" w:rsidP="00F25CD7">
      <w:pPr>
        <w:spacing w:after="0" w:line="240" w:lineRule="auto"/>
      </w:pPr>
      <w:r>
        <w:separator/>
      </w:r>
    </w:p>
  </w:endnote>
  <w:endnote w:type="continuationSeparator" w:id="0">
    <w:p w:rsidR="007542D5" w:rsidRDefault="007542D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7542D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7542D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loadCell mount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2D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7542D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7542D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loadCell mount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2D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2D5" w:rsidRDefault="007542D5" w:rsidP="00F25CD7">
      <w:pPr>
        <w:spacing w:after="0" w:line="240" w:lineRule="auto"/>
      </w:pPr>
      <w:r>
        <w:separator/>
      </w:r>
    </w:p>
  </w:footnote>
  <w:footnote w:type="continuationSeparator" w:id="0">
    <w:p w:rsidR="007542D5" w:rsidRDefault="007542D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D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542D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E13F"/>
  <w15:docId w15:val="{013A1901-AC32-4917-889A-BF946B71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6D205-0EDE-46D0-8BE7-6317B34B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2</TotalTime>
  <Pages>10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Yacine</dc:creator>
  <cp:lastModifiedBy>Yacine Bougrinat</cp:lastModifiedBy>
  <cp:revision>1</cp:revision>
  <dcterms:created xsi:type="dcterms:W3CDTF">2017-05-04T23:38:00Z</dcterms:created>
  <dcterms:modified xsi:type="dcterms:W3CDTF">2017-05-04T23:40:00Z</dcterms:modified>
</cp:coreProperties>
</file>