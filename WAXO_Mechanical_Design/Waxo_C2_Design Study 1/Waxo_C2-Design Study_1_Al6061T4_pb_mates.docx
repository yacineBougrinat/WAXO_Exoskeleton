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03192A">
        <w:trPr>
          <w:cantSplit/>
          <w:trHeight w:val="4488"/>
        </w:trPr>
        <w:tc>
          <w:tcPr>
            <w:tcW w:w="6285" w:type="dxa"/>
          </w:tcPr>
          <w:p w:rsidR="00F448BC" w:rsidRDefault="000D41EB" w:rsidP="0003192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43573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7"/>
            </w:tblGrid>
            <w:tr w:rsidR="00B77317" w:rsidTr="00BE081A">
              <w:trPr>
                <w:cantSplit/>
                <w:trHeight w:val="2187"/>
              </w:trPr>
              <w:tc>
                <w:tcPr>
                  <w:tcW w:w="4497" w:type="dxa"/>
                </w:tcPr>
                <w:p w:rsidR="00B77317" w:rsidRPr="00CD1539" w:rsidRDefault="000D41E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Waxo_C2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0D41EB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Wednesday, May 10,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0D41EB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 1</w:t>
                  </w:r>
                </w:p>
                <w:p w:rsidR="00B77317" w:rsidRPr="006A441F" w:rsidRDefault="000D41EB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</w:t>
                  </w:r>
                </w:p>
              </w:tc>
            </w:tr>
            <w:tr w:rsidR="00B77317" w:rsidTr="003B208E">
              <w:trPr>
                <w:cantSplit/>
                <w:trHeight w:val="7308"/>
              </w:trPr>
              <w:tc>
                <w:tcPr>
                  <w:tcW w:w="4497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0D41EB" w:rsidP="003B208E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0D41EB" w:rsidRDefault="00CF5CD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82182097" w:history="1">
                        <w:r w:rsidR="000D41EB" w:rsidRPr="00056C7F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0D41EB">
                          <w:rPr>
                            <w:noProof/>
                            <w:webHidden/>
                          </w:rPr>
                          <w:tab/>
                        </w:r>
                        <w:r w:rsidR="000D41E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D41EB">
                          <w:rPr>
                            <w:noProof/>
                            <w:webHidden/>
                          </w:rPr>
                          <w:instrText xml:space="preserve"> PAGEREF _Toc482182097 \h </w:instrText>
                        </w:r>
                        <w:r w:rsidR="000D41EB">
                          <w:rPr>
                            <w:noProof/>
                            <w:webHidden/>
                          </w:rPr>
                        </w:r>
                        <w:r w:rsidR="000D41E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D41EB">
                          <w:rPr>
                            <w:noProof/>
                            <w:webHidden/>
                          </w:rPr>
                          <w:t>1</w:t>
                        </w:r>
                        <w:r w:rsidR="000D41E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D41EB" w:rsidRDefault="000D41E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2098" w:history="1">
                        <w:r w:rsidRPr="00056C7F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_Toc482182098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D41EB" w:rsidRDefault="000D41E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2099" w:history="1">
                        <w:r w:rsidRPr="00056C7F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_Toc482182099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D41EB" w:rsidRDefault="000D41E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2100" w:history="1">
                        <w:r w:rsidRPr="00056C7F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_Toc482182100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D41EB" w:rsidRDefault="000D41E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2101" w:history="1">
                        <w:r w:rsidRPr="00056C7F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_Toc482182101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D41EB" w:rsidRDefault="000D41E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2102" w:history="1">
                        <w:r w:rsidRPr="00056C7F">
                          <w:rPr>
                            <w:rStyle w:val="Hyperlink"/>
                            <w:noProof/>
                          </w:rPr>
                          <w:t>Design Study Setup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_Toc482182102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D41EB" w:rsidRDefault="000D41E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2103" w:history="1">
                        <w:r w:rsidRPr="00056C7F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_Toc482182103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D41EB" w:rsidRDefault="000D41E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2104" w:history="1">
                        <w:r w:rsidRPr="00056C7F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_Toc482182104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CF5CDD" w:rsidP="003B208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0D41EB" w:rsidP="00C27B5D">
            <w:pPr>
              <w:pStyle w:val="Heading1"/>
              <w:outlineLvl w:val="0"/>
            </w:pPr>
            <w:bookmarkStart w:id="0" w:name="_Toc482182097"/>
            <w:r>
              <w:t>Description</w:t>
            </w:r>
            <w:bookmarkEnd w:id="0"/>
          </w:p>
          <w:p w:rsidR="00F448BC" w:rsidRPr="00E65D6E" w:rsidRDefault="000D41EB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BB0554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43025" w:rsidTr="00343025">
        <w:tc>
          <w:tcPr>
            <w:tcW w:w="11016" w:type="dxa"/>
          </w:tcPr>
          <w:p w:rsidR="00343025" w:rsidRDefault="000D41EB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82182098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0D41EB" w:rsidP="00FF408C">
            <w:pPr>
              <w:pStyle w:val="Heading1"/>
              <w:outlineLvl w:val="0"/>
            </w:pPr>
            <w:bookmarkStart w:id="5" w:name="_Toc482182099"/>
            <w:r>
              <w:t>Model Information</w:t>
            </w:r>
            <w:bookmarkEnd w:id="5"/>
          </w:p>
          <w:p w:rsidR="00211C62" w:rsidRDefault="00211C62" w:rsidP="00FF408C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auto"/>
                <w:bottom w:val="single" w:sz="18" w:space="0" w:color="4F81BD" w:themeColor="accent1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7"/>
              <w:gridCol w:w="1893"/>
              <w:gridCol w:w="4930"/>
              <w:gridCol w:w="2130"/>
            </w:tblGrid>
            <w:tr w:rsidR="00784E99" w:rsidTr="00ED5A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0D41EB" w:rsidP="004766D3">
                  <w:r>
                    <w:t>Document Name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0D41EB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Configuration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0D41EB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 Path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0D41EB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 Modified</w:t>
                  </w:r>
                </w:p>
              </w:tc>
            </w:tr>
            <w:tr w:rsidR="00784E99" w:rsidTr="00ED5A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0D41EB" w:rsidP="00F9556E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Waxo_C2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0D41EB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0D41EB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project\myWork\Design\WaxoDesign\Waxo_C2.SLDASM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0D41EB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09 19:59:02 2017</w:t>
                  </w:r>
                </w:p>
              </w:tc>
            </w:tr>
            <w:tr w:rsidR="000D41EB" w:rsidTr="00767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LoadCellLZCG-1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project\myWork\Design\WaxoDesign\LoadCellLZCG.SLDPRT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05 13:10:30 2017</w:t>
                  </w:r>
                </w:p>
              </w:tc>
            </w:tr>
            <w:tr w:rsidR="000D41EB" w:rsidTr="00767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TransmissionBoxAssem-1/VbrakeNoodle-1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project\myWork\Design\WaxoDesign\VbrakeNoodle.SLDPRT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Apr 13 16:18:32 2017</w:t>
                  </w:r>
                </w:p>
              </w:tc>
            </w:tr>
            <w:tr w:rsidR="000D41EB" w:rsidTr="00767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TransmissionBoxAssem-1/VbrakeNoodle-2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project\myWork\Design\WaxoDesign\VbrakeNoodle.SLDPRT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Apr 13 16:18:32 2017</w:t>
                  </w:r>
                </w:p>
              </w:tc>
            </w:tr>
            <w:tr w:rsidR="000D41EB" w:rsidTr="00767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TransmissionBoxAssem-1/cableRoutingBox-1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project\myWork\Design\WaxoDesign\cableRoutingBox.SLDPRT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Apr 13 17:49:58 2017</w:t>
                  </w:r>
                </w:p>
              </w:tc>
            </w:tr>
            <w:tr w:rsidR="000D41EB" w:rsidTr="00767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curvedBarLeft-1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project\myWork\Design\WaxoDesign\curvedBarLeft.SLDPRT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01 12:48:11 2017</w:t>
                  </w:r>
                </w:p>
              </w:tc>
            </w:tr>
            <w:tr w:rsidR="000D41EB" w:rsidTr="00767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curvedBarRight-1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project\myWork\Design\WaxoDesign\curvedBarRight.SLDPRT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09 19:51:40 2017</w:t>
                  </w:r>
                </w:p>
              </w:tc>
            </w:tr>
            <w:tr w:rsidR="000D41EB" w:rsidTr="00767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curvedBarRight-2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project\myWork\Design\WaxoDesign\curvedBarRight.SLDPRT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09 19:51:40 2017</w:t>
                  </w:r>
                </w:p>
              </w:tc>
            </w:tr>
            <w:tr w:rsidR="000D41EB" w:rsidTr="00767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loadCell mount-1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project\myWork\Design\WaxoDesign\loadCell mount.SLDPRT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04 19:52:04 2017</w:t>
                  </w:r>
                </w:p>
              </w:tc>
            </w:tr>
            <w:tr w:rsidR="000D41EB" w:rsidTr="00767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loadCellCableMount-1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project\myWork\Design\WaxoDesign\loadCellCableMount.SLDPRT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05 13:08:12 2017</w:t>
                  </w:r>
                </w:p>
              </w:tc>
            </w:tr>
            <w:tr w:rsidR="000D41EB" w:rsidTr="00767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myBootCAT_Corrected-1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project\myWork\Design\WaxoDesign\myBootCAT_Corrected.SLDPRT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01 12:35:47 2017</w:t>
                  </w:r>
                </w:p>
              </w:tc>
            </w:tr>
            <w:tr w:rsidR="000D41EB" w:rsidTr="00767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lastRenderedPageBreak/>
                    <w:t>shank-1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project\myWork\Design\WaxoDesign\shank.SLDPRT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Apr 04 15:40:19 2017</w:t>
                  </w:r>
                </w:p>
              </w:tc>
            </w:tr>
            <w:tr w:rsidR="000D41EB" w:rsidTr="00767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torqueBar-1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project\myWork\Design\WaxoDesign\torqueBar.SLDPRT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09 19:53:09 2017</w:t>
                  </w:r>
                </w:p>
              </w:tc>
            </w:tr>
            <w:tr w:rsidR="000D41EB" w:rsidTr="00767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torqueBar-2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project\myWork\Design\WaxoDesign\torqueBar.SLDPRT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D41EB" w:rsidRPr="00211C62" w:rsidRDefault="000D41EB" w:rsidP="0076702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09 19:53:09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0D41EB" w:rsidP="00B35001">
            <w:pPr>
              <w:pStyle w:val="Heading1"/>
              <w:outlineLvl w:val="0"/>
            </w:pPr>
            <w:bookmarkStart w:id="6" w:name="_Toc482182100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88"/>
              <w:gridCol w:w="5392"/>
            </w:tblGrid>
            <w:tr w:rsidR="00B35001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B35001" w:rsidRDefault="000D41E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B35001" w:rsidRDefault="000D41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Design Study 1</w:t>
                  </w:r>
                </w:p>
              </w:tc>
            </w:tr>
            <w:tr w:rsidR="000D41EB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0D41EB" w:rsidRDefault="000D41E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0D41EB" w:rsidRDefault="000D41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Design Study(Optimization)</w:t>
                  </w:r>
                </w:p>
              </w:tc>
            </w:tr>
            <w:tr w:rsidR="000D41EB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0D41EB" w:rsidRDefault="000D41EB" w:rsidP="005E294F">
                  <w:r>
                    <w:t>Design Study Quality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0D41EB" w:rsidRDefault="000D41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 quality (slower)</w:t>
                  </w:r>
                </w:p>
              </w:tc>
            </w:tr>
            <w:tr w:rsidR="000D41EB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0D41EB" w:rsidRDefault="000D41E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0D41EB" w:rsidRDefault="000D41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SOLIDWORKS document(Z:\Research project\myWork\Design\WaxoDesign)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AC3438" w:rsidRDefault="00AC343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36170" w:rsidTr="00836170">
        <w:tc>
          <w:tcPr>
            <w:tcW w:w="11016" w:type="dxa"/>
          </w:tcPr>
          <w:p w:rsidR="00836170" w:rsidRDefault="000D41EB">
            <w:pPr>
              <w:pStyle w:val="Heading1"/>
              <w:outlineLvl w:val="0"/>
            </w:pPr>
            <w:bookmarkStart w:id="7" w:name="_Toc482182101"/>
            <w:r>
              <w:lastRenderedPageBreak/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90"/>
              <w:gridCol w:w="5390"/>
            </w:tblGrid>
            <w:tr w:rsidR="008361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  <w:hideMark/>
                </w:tcPr>
                <w:p w:rsidR="00836170" w:rsidRDefault="000D41E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  <w:hideMark/>
                </w:tcPr>
                <w:p w:rsidR="00836170" w:rsidRDefault="000D41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0D41EB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0D41EB" w:rsidRDefault="000D41E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0D41EB" w:rsidRDefault="000D41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0D41EB" w:rsidRDefault="000D41E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0D41EB" w:rsidRDefault="000D41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0D41EB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0D41EB" w:rsidRDefault="000D41E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0D41EB" w:rsidRDefault="000D41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0D41EB" w:rsidRDefault="000D41E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0D41EB" w:rsidRDefault="000D41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836170" w:rsidRDefault="00836170"/>
        </w:tc>
      </w:tr>
    </w:tbl>
    <w:p w:rsidR="00836170" w:rsidRDefault="00836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C32A06" w:rsidTr="00536CCB">
        <w:tc>
          <w:tcPr>
            <w:tcW w:w="11016" w:type="dxa"/>
          </w:tcPr>
          <w:p w:rsidR="00C32A06" w:rsidRDefault="000D41EB" w:rsidP="00536CCB">
            <w:pPr>
              <w:pStyle w:val="Heading1"/>
              <w:outlineLvl w:val="0"/>
              <w:rPr>
                <w:rStyle w:val="Strong"/>
              </w:rPr>
            </w:pPr>
            <w:bookmarkStart w:id="8" w:name="_Toc243733145"/>
            <w:bookmarkStart w:id="9" w:name="_Toc245020113"/>
            <w:bookmarkStart w:id="10" w:name="_Toc245020145"/>
            <w:bookmarkStart w:id="11" w:name="_Toc482182102"/>
            <w:r>
              <w:rPr>
                <w:rStyle w:val="Strong"/>
              </w:rPr>
              <w:t>Design Study Setup</w:t>
            </w:r>
            <w:bookmarkEnd w:id="11"/>
          </w:p>
          <w:p w:rsidR="00C32A06" w:rsidRDefault="00C32A06" w:rsidP="00536CCB"/>
          <w:p w:rsidR="00C32A06" w:rsidRPr="00607283" w:rsidRDefault="000D41EB" w:rsidP="00536CCB">
            <w:pPr>
              <w:rPr>
                <w:b/>
              </w:rPr>
            </w:pPr>
            <w:r>
              <w:rPr>
                <w:b/>
              </w:rPr>
              <w:t>Design Variables</w:t>
            </w:r>
          </w:p>
          <w:tbl>
            <w:tblPr>
              <w:tblStyle w:val="LightList-Accent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2306"/>
              <w:gridCol w:w="3444"/>
              <w:gridCol w:w="2793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0D41EB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66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Type</w:t>
                  </w:r>
                </w:p>
              </w:tc>
              <w:tc>
                <w:tcPr>
                  <w:tcW w:w="1592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Value</w:t>
                  </w:r>
                </w:p>
              </w:tc>
              <w:tc>
                <w:tcPr>
                  <w:tcW w:w="129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C32A06" w:rsidRPr="00AD5FBA" w:rsidRDefault="000D41EB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bar_thickness</w:t>
                  </w:r>
                </w:p>
              </w:tc>
              <w:tc>
                <w:tcPr>
                  <w:tcW w:w="1066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07283" w:rsidRDefault="000D41E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208CB" w:rsidRDefault="000D41E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Min:2   Max:3   Step:1</w:t>
                  </w:r>
                </w:p>
              </w:tc>
              <w:tc>
                <w:tcPr>
                  <w:tcW w:w="1291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C32A06" w:rsidRPr="004C6DEB" w:rsidRDefault="000D41E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0D41EB" w:rsidTr="00536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vAlign w:val="center"/>
                </w:tcPr>
                <w:p w:rsidR="000D41EB" w:rsidRDefault="000D41EB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bar_width</w:t>
                  </w:r>
                </w:p>
              </w:tc>
              <w:tc>
                <w:tcPr>
                  <w:tcW w:w="1066" w:type="pct"/>
                </w:tcPr>
                <w:p w:rsidR="000D41EB" w:rsidRDefault="000D41EB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</w:tcPr>
                <w:p w:rsidR="000D41EB" w:rsidRDefault="000D41EB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Min:10   Max:20   Step:1</w:t>
                  </w:r>
                </w:p>
              </w:tc>
              <w:tc>
                <w:tcPr>
                  <w:tcW w:w="1291" w:type="pct"/>
                  <w:vAlign w:val="center"/>
                </w:tcPr>
                <w:p w:rsidR="000D41EB" w:rsidRDefault="000D41EB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</w:tbl>
          <w:p w:rsidR="00C32A06" w:rsidRDefault="00C32A06" w:rsidP="00536CCB">
            <w:pPr>
              <w:rPr>
                <w:b/>
              </w:rPr>
            </w:pPr>
          </w:p>
          <w:p w:rsidR="00C32A06" w:rsidRDefault="000D41EB" w:rsidP="00536CCB">
            <w:r>
              <w:rPr>
                <w:b/>
              </w:rPr>
              <w:t>Constraints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2188"/>
              <w:gridCol w:w="2259"/>
              <w:gridCol w:w="2204"/>
              <w:gridCol w:w="2096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shd w:val="clear" w:color="auto" w:fill="F2E0D2"/>
                  <w:vAlign w:val="center"/>
                </w:tcPr>
                <w:p w:rsidR="00C32A06" w:rsidRPr="004E282D" w:rsidRDefault="000D41EB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Sensor name</w:t>
                  </w:r>
                </w:p>
              </w:tc>
              <w:tc>
                <w:tcPr>
                  <w:tcW w:w="1011" w:type="pct"/>
                  <w:shd w:val="clear" w:color="auto" w:fill="F2E0D2"/>
                  <w:vAlign w:val="center"/>
                </w:tcPr>
                <w:p w:rsidR="00C32A06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Condition</w:t>
                  </w:r>
                </w:p>
              </w:tc>
              <w:tc>
                <w:tcPr>
                  <w:tcW w:w="1044" w:type="pct"/>
                  <w:shd w:val="clear" w:color="auto" w:fill="F2E0D2"/>
                  <w:vAlign w:val="center"/>
                </w:tcPr>
                <w:p w:rsidR="00C32A06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Bounds</w:t>
                  </w:r>
                </w:p>
              </w:tc>
              <w:tc>
                <w:tcPr>
                  <w:tcW w:w="1019" w:type="pct"/>
                  <w:shd w:val="clear" w:color="auto" w:fill="F2E0D2"/>
                  <w:vAlign w:val="center"/>
                </w:tcPr>
                <w:p w:rsidR="00C32A06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  <w:tc>
                <w:tcPr>
                  <w:tcW w:w="969" w:type="pct"/>
                  <w:shd w:val="clear" w:color="auto" w:fill="F2E0D2"/>
                </w:tcPr>
                <w:p w:rsidR="00C32A06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:rsidR="00C32A06" w:rsidRPr="00F42DD1" w:rsidRDefault="000D41EB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Minimum Factor of Safety1</w:t>
                  </w:r>
                </w:p>
              </w:tc>
              <w:tc>
                <w:tcPr>
                  <w:tcW w:w="1011" w:type="pct"/>
                </w:tcPr>
                <w:p w:rsidR="00C32A06" w:rsidRPr="006208CB" w:rsidRDefault="000D41E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is greater than</w:t>
                  </w:r>
                </w:p>
              </w:tc>
              <w:tc>
                <w:tcPr>
                  <w:tcW w:w="1044" w:type="pct"/>
                </w:tcPr>
                <w:p w:rsidR="00C32A06" w:rsidRPr="006208CB" w:rsidRDefault="000D41E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Min:1.500000</w:t>
                  </w:r>
                </w:p>
              </w:tc>
              <w:tc>
                <w:tcPr>
                  <w:tcW w:w="1019" w:type="pct"/>
                  <w:vAlign w:val="center"/>
                </w:tcPr>
                <w:p w:rsidR="00C32A06" w:rsidRDefault="00C32A0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 w:rsidRPr="006208CB">
                    <w:t>&lt;</w:t>
                  </w:r>
                  <w:r>
                    <w:t>ConstrUnits</w:t>
                  </w:r>
                  <w:r w:rsidRPr="006208CB">
                    <w:t>/&gt;</w:t>
                  </w:r>
                </w:p>
              </w:tc>
              <w:tc>
                <w:tcPr>
                  <w:tcW w:w="969" w:type="pct"/>
                </w:tcPr>
                <w:p w:rsidR="00C32A06" w:rsidRDefault="000D41E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Static 2</w:t>
                  </w:r>
                </w:p>
              </w:tc>
            </w:tr>
          </w:tbl>
          <w:p w:rsidR="00C32A06" w:rsidRDefault="00C32A06" w:rsidP="00536CCB">
            <w:pPr>
              <w:rPr>
                <w:rStyle w:val="Strong"/>
              </w:rPr>
            </w:pPr>
          </w:p>
          <w:p w:rsidR="00C32A06" w:rsidRDefault="000D41EB" w:rsidP="00536CCB">
            <w:r>
              <w:rPr>
                <w:b/>
              </w:rPr>
              <w:t>Goals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2321"/>
              <w:gridCol w:w="1917"/>
              <w:gridCol w:w="2429"/>
              <w:gridCol w:w="2291"/>
            </w:tblGrid>
            <w:tr w:rsidR="00B92E10" w:rsidTr="00B92E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0D41EB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73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Goal</w:t>
                  </w:r>
                </w:p>
              </w:tc>
              <w:tc>
                <w:tcPr>
                  <w:tcW w:w="886" w:type="pct"/>
                  <w:shd w:val="clear" w:color="auto" w:fill="DBE5F1" w:themeFill="accent1" w:themeFillTint="33"/>
                </w:tcPr>
                <w:p w:rsidR="00B92E10" w:rsidRPr="004E282D" w:rsidRDefault="000D41EB" w:rsidP="00B92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1123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Weight</w:t>
                  </w:r>
                </w:p>
              </w:tc>
              <w:tc>
                <w:tcPr>
                  <w:tcW w:w="1059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0D41E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B92E10" w:rsidTr="00B92E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vAlign w:val="center"/>
                </w:tcPr>
                <w:p w:rsidR="00B92E10" w:rsidRPr="00F42DD1" w:rsidRDefault="000D41EB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Mass2</w:t>
                  </w:r>
                </w:p>
              </w:tc>
              <w:tc>
                <w:tcPr>
                  <w:tcW w:w="1073" w:type="pct"/>
                </w:tcPr>
                <w:p w:rsidR="00B92E10" w:rsidRPr="006208CB" w:rsidRDefault="000D41E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t>Minimize</w:t>
                  </w:r>
                </w:p>
              </w:tc>
              <w:tc>
                <w:tcPr>
                  <w:tcW w:w="886" w:type="pct"/>
                </w:tcPr>
                <w:p w:rsidR="00B92E10" w:rsidRPr="006208CB" w:rsidRDefault="000D41EB" w:rsidP="0002002A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Mass</w:t>
                  </w:r>
                </w:p>
              </w:tc>
              <w:tc>
                <w:tcPr>
                  <w:tcW w:w="1123" w:type="pct"/>
                </w:tcPr>
                <w:p w:rsidR="00B92E10" w:rsidRPr="006208CB" w:rsidRDefault="000D41E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1059" w:type="pct"/>
                  <w:vAlign w:val="center"/>
                </w:tcPr>
                <w:p w:rsidR="00B92E10" w:rsidRDefault="000D41E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-</w:t>
                  </w:r>
                </w:p>
              </w:tc>
            </w:tr>
          </w:tbl>
          <w:p w:rsidR="00C32A06" w:rsidRDefault="00C32A06" w:rsidP="00536CCB">
            <w:pPr>
              <w:rPr>
                <w:rStyle w:val="Strong"/>
              </w:rPr>
            </w:pPr>
          </w:p>
        </w:tc>
      </w:tr>
    </w:tbl>
    <w:p w:rsidR="00076F1F" w:rsidRDefault="00076F1F" w:rsidP="00076F1F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2A06" w:rsidTr="00536CC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C32A06" w:rsidRDefault="000D41EB" w:rsidP="00536CC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243733154"/>
            <w:bookmarkStart w:id="16" w:name="_Toc245020122"/>
            <w:bookmarkStart w:id="17" w:name="_Toc245020154"/>
            <w:bookmarkStart w:id="18" w:name="_Toc482182103"/>
            <w:bookmarkEnd w:id="8"/>
            <w:bookmarkEnd w:id="9"/>
            <w:bookmarkEnd w:id="10"/>
            <w:r>
              <w:lastRenderedPageBreak/>
              <w:t>Study Results</w:t>
            </w:r>
            <w:bookmarkEnd w:id="18"/>
          </w:p>
          <w:p w:rsidR="00C32A06" w:rsidRDefault="00C32A06" w:rsidP="00536CCB"/>
          <w:p w:rsidR="00C32A06" w:rsidRDefault="000D41EB" w:rsidP="00536CCB">
            <w:r>
              <w:t xml:space="preserve">21 of 24 scenarios ran successfully. </w:t>
            </w:r>
          </w:p>
          <w:p w:rsidR="00C32A06" w:rsidRDefault="00C32A06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537"/>
              <w:gridCol w:w="1537"/>
              <w:gridCol w:w="1536"/>
              <w:gridCol w:w="1536"/>
              <w:gridCol w:w="1536"/>
              <w:gridCol w:w="1536"/>
              <w:gridCol w:w="1536"/>
            </w:tblGrid>
            <w:tr w:rsidR="000D41EB" w:rsidTr="007670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Current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Initial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Optimal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bar_thickness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D41EB" w:rsidTr="000D41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bar_width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0.323038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0.323038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0.226231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0.323038</w:t>
                  </w:r>
                </w:p>
              </w:tc>
            </w:tr>
            <w:tr w:rsidR="000D41EB" w:rsidTr="00767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34.0816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34.0816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25.2584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34.0816</w:t>
                  </w:r>
                </w:p>
              </w:tc>
            </w:tr>
          </w:tbl>
          <w:p w:rsidR="000D41EB" w:rsidRDefault="000D41E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062"/>
              <w:gridCol w:w="831"/>
              <w:gridCol w:w="1373"/>
              <w:gridCol w:w="1372"/>
              <w:gridCol w:w="1372"/>
              <w:gridCol w:w="1372"/>
              <w:gridCol w:w="1372"/>
            </w:tblGrid>
            <w:tr w:rsidR="000D41EB" w:rsidTr="000D41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86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Scenario6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Scenario7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bar_thickness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D41EB" w:rsidTr="000D41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bar_width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0.317000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0.452029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0.364900</w:t>
                  </w:r>
                </w:p>
              </w:tc>
            </w:tr>
            <w:tr w:rsidR="000D41EB" w:rsidTr="000D41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29.009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39.7075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30.897</w:t>
                  </w:r>
                </w:p>
              </w:tc>
            </w:tr>
          </w:tbl>
          <w:p w:rsidR="000D41EB" w:rsidRDefault="000D41E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942"/>
              <w:gridCol w:w="798"/>
              <w:gridCol w:w="1321"/>
              <w:gridCol w:w="1321"/>
              <w:gridCol w:w="1458"/>
              <w:gridCol w:w="1458"/>
              <w:gridCol w:w="1456"/>
            </w:tblGrid>
            <w:tr w:rsidR="000D41EB" w:rsidTr="000D41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7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Scenario8</w:t>
                  </w:r>
                </w:p>
              </w:tc>
              <w:tc>
                <w:tcPr>
                  <w:tcW w:w="6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Scenario9</w:t>
                  </w:r>
                </w:p>
              </w:tc>
              <w:tc>
                <w:tcPr>
                  <w:tcW w:w="67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Scenario10</w:t>
                  </w:r>
                </w:p>
              </w:tc>
              <w:tc>
                <w:tcPr>
                  <w:tcW w:w="67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Scenario11</w:t>
                  </w:r>
                </w:p>
              </w:tc>
              <w:tc>
                <w:tcPr>
                  <w:tcW w:w="67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Scenario12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bar_thickness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D41EB" w:rsidTr="000D41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bar_width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0.529512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0.426550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0.619792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0.482066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0.656948</w:t>
                  </w:r>
                </w:p>
              </w:tc>
            </w:tr>
            <w:tr w:rsidR="000D41EB" w:rsidTr="000D41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42.5395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32.7936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45.3843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34.6986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48.2418</w:t>
                  </w:r>
                </w:p>
              </w:tc>
            </w:tr>
          </w:tbl>
          <w:p w:rsidR="000D41EB" w:rsidRDefault="000D41E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778"/>
              <w:gridCol w:w="1422"/>
              <w:gridCol w:w="1422"/>
              <w:gridCol w:w="1422"/>
              <w:gridCol w:w="1422"/>
              <w:gridCol w:w="1422"/>
            </w:tblGrid>
            <w:tr w:rsidR="000D41EB" w:rsidTr="000D41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62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Scenario13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Scenario14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Scenario15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Scenario16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Scenario17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bar_thickness</w:t>
                  </w:r>
                </w:p>
              </w:tc>
              <w:tc>
                <w:tcPr>
                  <w:tcW w:w="36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D41EB" w:rsidTr="000D41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bar_width</w:t>
                  </w:r>
                </w:p>
              </w:tc>
              <w:tc>
                <w:tcPr>
                  <w:tcW w:w="36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36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0.458435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0.695207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0.477830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0.741675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0.589673</w:t>
                  </w:r>
                </w:p>
              </w:tc>
            </w:tr>
            <w:tr w:rsidR="000D41EB" w:rsidTr="000D41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36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36.612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51.112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38.534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53.9949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40.4644</w:t>
                  </w:r>
                </w:p>
              </w:tc>
            </w:tr>
          </w:tbl>
          <w:p w:rsidR="000D41EB" w:rsidRDefault="000D41E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778"/>
              <w:gridCol w:w="1422"/>
              <w:gridCol w:w="1422"/>
              <w:gridCol w:w="1422"/>
              <w:gridCol w:w="1422"/>
              <w:gridCol w:w="1422"/>
            </w:tblGrid>
            <w:tr w:rsidR="000D41EB" w:rsidTr="000D41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62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Scenario18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Scenario19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Scenario20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Scenario21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0D41EB" w:rsidRDefault="000D41EB" w:rsidP="000D41E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Scenario22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bar_thickness</w:t>
                  </w:r>
                </w:p>
              </w:tc>
              <w:tc>
                <w:tcPr>
                  <w:tcW w:w="36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Pr="00B92BB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D41EB" w:rsidTr="000D41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bar_width</w:t>
                  </w:r>
                </w:p>
              </w:tc>
              <w:tc>
                <w:tcPr>
                  <w:tcW w:w="36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</w:tr>
            <w:tr w:rsidR="000D41EB" w:rsidTr="000D41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36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0.765499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0.578868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0.746426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0.587327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0.861705</w:t>
                  </w:r>
                </w:p>
              </w:tc>
            </w:tr>
            <w:tr w:rsidR="000D41EB" w:rsidTr="000D41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36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56.8906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42.4033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59.799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44.3508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0D41EB" w:rsidRDefault="000D41EB" w:rsidP="000D41E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62.7201</w:t>
                  </w:r>
                </w:p>
              </w:tc>
            </w:tr>
          </w:tbl>
          <w:p w:rsidR="000D41EB" w:rsidRPr="000B04D4" w:rsidRDefault="000D41EB" w:rsidP="00536CCB"/>
          <w:bookmarkEnd w:id="12"/>
          <w:bookmarkEnd w:id="13"/>
          <w:bookmarkEnd w:id="14"/>
          <w:p w:rsidR="00C32A06" w:rsidRDefault="00C32A06" w:rsidP="00536CCB"/>
        </w:tc>
      </w:tr>
    </w:tbl>
    <w:p w:rsidR="001E02C4" w:rsidRDefault="001E02C4" w:rsidP="006A441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093" w:rsidTr="0094009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F446CD" w:rsidRDefault="000D41EB" w:rsidP="000D41EB">
            <w:pPr>
              <w:pStyle w:val="Heading1"/>
            </w:pPr>
            <w:bookmarkStart w:id="19" w:name="_Toc243733156"/>
            <w:bookmarkStart w:id="20" w:name="_Toc245020124"/>
            <w:bookmarkStart w:id="21" w:name="_Toc245020156"/>
            <w:bookmarkStart w:id="22" w:name="_Toc482182104"/>
            <w:bookmarkEnd w:id="15"/>
            <w:bookmarkEnd w:id="16"/>
            <w:bookmarkEnd w:id="17"/>
            <w:r>
              <w:t>Conclusion</w:t>
            </w:r>
            <w:bookmarkEnd w:id="22"/>
          </w:p>
        </w:tc>
      </w:tr>
    </w:tbl>
    <w:p w:rsidR="00AC3438" w:rsidRPr="00AC3438" w:rsidRDefault="00AC3438" w:rsidP="000D41EB">
      <w:bookmarkStart w:id="23" w:name="_GoBack"/>
      <w:bookmarkEnd w:id="19"/>
      <w:bookmarkEnd w:id="20"/>
      <w:bookmarkEnd w:id="21"/>
      <w:bookmarkEnd w:id="23"/>
    </w:p>
    <w:sectPr w:rsidR="00AC3438" w:rsidRPr="00AC3438" w:rsidSect="000D41EB"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1EB" w:rsidRDefault="000D41EB" w:rsidP="00F25CD7">
      <w:pPr>
        <w:spacing w:after="0" w:line="240" w:lineRule="auto"/>
      </w:pPr>
      <w:r>
        <w:separator/>
      </w:r>
    </w:p>
  </w:endnote>
  <w:endnote w:type="continuationSeparator" w:id="0">
    <w:p w:rsidR="000D41EB" w:rsidRDefault="000D41E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E217C8" w:rsidTr="003E1AE9">
      <w:tc>
        <w:tcPr>
          <w:tcW w:w="867" w:type="pct"/>
        </w:tcPr>
        <w:p w:rsidR="00E217C8" w:rsidRDefault="00E217C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E217C8" w:rsidRDefault="000D41E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E217C8" w:rsidRDefault="000D41E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Waxo_C2</w:t>
          </w:r>
        </w:p>
      </w:tc>
      <w:tc>
        <w:tcPr>
          <w:tcW w:w="0" w:type="auto"/>
          <w:vAlign w:val="bottom"/>
        </w:tcPr>
        <w:p w:rsidR="00E217C8" w:rsidRDefault="00C3246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D41E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E217C8" w:rsidRPr="00BF0BC4" w:rsidRDefault="00E217C8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E217C8" w:rsidTr="00BF0BC4">
      <w:tc>
        <w:tcPr>
          <w:tcW w:w="1908" w:type="dxa"/>
        </w:tcPr>
        <w:p w:rsidR="00E217C8" w:rsidRDefault="00E217C8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6797520" wp14:editId="5C8F4C1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E217C8" w:rsidRDefault="000D41E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E217C8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E217C8" w:rsidRDefault="000D41E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Waxo_C2</w:t>
          </w:r>
        </w:p>
      </w:tc>
      <w:tc>
        <w:tcPr>
          <w:tcW w:w="360" w:type="dxa"/>
          <w:vAlign w:val="bottom"/>
        </w:tcPr>
        <w:p w:rsidR="00E217C8" w:rsidRDefault="00C3246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D41E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217C8" w:rsidRPr="00F25CD7" w:rsidRDefault="00E217C8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1EB" w:rsidRDefault="000D41EB" w:rsidP="00F25CD7">
      <w:pPr>
        <w:spacing w:after="0" w:line="240" w:lineRule="auto"/>
      </w:pPr>
      <w:r>
        <w:separator/>
      </w:r>
    </w:p>
  </w:footnote>
  <w:footnote w:type="continuationSeparator" w:id="0">
    <w:p w:rsidR="000D41EB" w:rsidRDefault="000D41EB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1EB"/>
    <w:rsid w:val="0000137B"/>
    <w:rsid w:val="00007F91"/>
    <w:rsid w:val="00010297"/>
    <w:rsid w:val="00011FAA"/>
    <w:rsid w:val="0002002A"/>
    <w:rsid w:val="000254A3"/>
    <w:rsid w:val="00026BB5"/>
    <w:rsid w:val="0003192A"/>
    <w:rsid w:val="0004566C"/>
    <w:rsid w:val="00045D8E"/>
    <w:rsid w:val="000472D5"/>
    <w:rsid w:val="0006117A"/>
    <w:rsid w:val="00062A77"/>
    <w:rsid w:val="000748C7"/>
    <w:rsid w:val="00075FB5"/>
    <w:rsid w:val="00076F1F"/>
    <w:rsid w:val="000A26FE"/>
    <w:rsid w:val="000B04D4"/>
    <w:rsid w:val="000B1222"/>
    <w:rsid w:val="000B48EF"/>
    <w:rsid w:val="000B5688"/>
    <w:rsid w:val="000B7D77"/>
    <w:rsid w:val="000C057D"/>
    <w:rsid w:val="000C327C"/>
    <w:rsid w:val="000C6BE8"/>
    <w:rsid w:val="000D3430"/>
    <w:rsid w:val="000D41EB"/>
    <w:rsid w:val="000E43FF"/>
    <w:rsid w:val="000E4BB1"/>
    <w:rsid w:val="000F1CCF"/>
    <w:rsid w:val="000F644C"/>
    <w:rsid w:val="00104F82"/>
    <w:rsid w:val="001266A9"/>
    <w:rsid w:val="0013130B"/>
    <w:rsid w:val="00131991"/>
    <w:rsid w:val="001417D9"/>
    <w:rsid w:val="0014589D"/>
    <w:rsid w:val="00145DDC"/>
    <w:rsid w:val="00156984"/>
    <w:rsid w:val="00157547"/>
    <w:rsid w:val="001727D3"/>
    <w:rsid w:val="00175029"/>
    <w:rsid w:val="00182DE5"/>
    <w:rsid w:val="001C2C27"/>
    <w:rsid w:val="001C68C3"/>
    <w:rsid w:val="001D191C"/>
    <w:rsid w:val="001D2470"/>
    <w:rsid w:val="001D33E3"/>
    <w:rsid w:val="001D44E0"/>
    <w:rsid w:val="001E02C4"/>
    <w:rsid w:val="001F03DD"/>
    <w:rsid w:val="00211C62"/>
    <w:rsid w:val="00221495"/>
    <w:rsid w:val="00235AEA"/>
    <w:rsid w:val="00250E47"/>
    <w:rsid w:val="00256EDD"/>
    <w:rsid w:val="00261F85"/>
    <w:rsid w:val="00270D1B"/>
    <w:rsid w:val="00274A00"/>
    <w:rsid w:val="00290760"/>
    <w:rsid w:val="002A16AE"/>
    <w:rsid w:val="002A57F3"/>
    <w:rsid w:val="002C3768"/>
    <w:rsid w:val="002C4B8E"/>
    <w:rsid w:val="002D055F"/>
    <w:rsid w:val="002D486C"/>
    <w:rsid w:val="00302F75"/>
    <w:rsid w:val="00321449"/>
    <w:rsid w:val="00327761"/>
    <w:rsid w:val="00336854"/>
    <w:rsid w:val="00343025"/>
    <w:rsid w:val="00356521"/>
    <w:rsid w:val="00363576"/>
    <w:rsid w:val="00366154"/>
    <w:rsid w:val="00371880"/>
    <w:rsid w:val="00375C14"/>
    <w:rsid w:val="00394767"/>
    <w:rsid w:val="003954C1"/>
    <w:rsid w:val="003A6C5E"/>
    <w:rsid w:val="003B208E"/>
    <w:rsid w:val="003D5A04"/>
    <w:rsid w:val="003E1AE9"/>
    <w:rsid w:val="003E6C57"/>
    <w:rsid w:val="00402D16"/>
    <w:rsid w:val="00404B17"/>
    <w:rsid w:val="0041130B"/>
    <w:rsid w:val="00415831"/>
    <w:rsid w:val="004206E2"/>
    <w:rsid w:val="004222DB"/>
    <w:rsid w:val="004309A9"/>
    <w:rsid w:val="00432595"/>
    <w:rsid w:val="00445FB0"/>
    <w:rsid w:val="00461831"/>
    <w:rsid w:val="00464E05"/>
    <w:rsid w:val="0046503E"/>
    <w:rsid w:val="004654B1"/>
    <w:rsid w:val="00465751"/>
    <w:rsid w:val="00467971"/>
    <w:rsid w:val="004766D3"/>
    <w:rsid w:val="0047723B"/>
    <w:rsid w:val="00481BC3"/>
    <w:rsid w:val="00483B0D"/>
    <w:rsid w:val="004850B3"/>
    <w:rsid w:val="0048560F"/>
    <w:rsid w:val="00486931"/>
    <w:rsid w:val="00494497"/>
    <w:rsid w:val="004973B2"/>
    <w:rsid w:val="004A0724"/>
    <w:rsid w:val="004A09B3"/>
    <w:rsid w:val="004B1153"/>
    <w:rsid w:val="004C2BA6"/>
    <w:rsid w:val="004D2956"/>
    <w:rsid w:val="004E282D"/>
    <w:rsid w:val="004E6E74"/>
    <w:rsid w:val="004E71C6"/>
    <w:rsid w:val="00531B9C"/>
    <w:rsid w:val="00533322"/>
    <w:rsid w:val="0053380E"/>
    <w:rsid w:val="00543154"/>
    <w:rsid w:val="005550D9"/>
    <w:rsid w:val="0057633A"/>
    <w:rsid w:val="00577134"/>
    <w:rsid w:val="00580168"/>
    <w:rsid w:val="00587B85"/>
    <w:rsid w:val="00595010"/>
    <w:rsid w:val="005A042B"/>
    <w:rsid w:val="005A3F5C"/>
    <w:rsid w:val="005E294F"/>
    <w:rsid w:val="005E6703"/>
    <w:rsid w:val="005E6C4B"/>
    <w:rsid w:val="005E7EBE"/>
    <w:rsid w:val="00607283"/>
    <w:rsid w:val="006208CB"/>
    <w:rsid w:val="00624843"/>
    <w:rsid w:val="006345A4"/>
    <w:rsid w:val="00644D66"/>
    <w:rsid w:val="006518B5"/>
    <w:rsid w:val="006603F7"/>
    <w:rsid w:val="00660FB6"/>
    <w:rsid w:val="006754CC"/>
    <w:rsid w:val="006936A0"/>
    <w:rsid w:val="006960B7"/>
    <w:rsid w:val="006A0977"/>
    <w:rsid w:val="006A441F"/>
    <w:rsid w:val="006A45A4"/>
    <w:rsid w:val="006B44C5"/>
    <w:rsid w:val="006B4FDD"/>
    <w:rsid w:val="006C1902"/>
    <w:rsid w:val="006C546A"/>
    <w:rsid w:val="006D0498"/>
    <w:rsid w:val="006E39BC"/>
    <w:rsid w:val="006E4EA4"/>
    <w:rsid w:val="006F485A"/>
    <w:rsid w:val="006F79B9"/>
    <w:rsid w:val="00710705"/>
    <w:rsid w:val="00710F80"/>
    <w:rsid w:val="00712E0F"/>
    <w:rsid w:val="00715A02"/>
    <w:rsid w:val="00715C54"/>
    <w:rsid w:val="007243E2"/>
    <w:rsid w:val="007324D7"/>
    <w:rsid w:val="00740479"/>
    <w:rsid w:val="007438DA"/>
    <w:rsid w:val="00752575"/>
    <w:rsid w:val="00760824"/>
    <w:rsid w:val="007621E5"/>
    <w:rsid w:val="00766AD1"/>
    <w:rsid w:val="00767579"/>
    <w:rsid w:val="00772F31"/>
    <w:rsid w:val="007763C7"/>
    <w:rsid w:val="00784E99"/>
    <w:rsid w:val="00792ADA"/>
    <w:rsid w:val="00795FEE"/>
    <w:rsid w:val="00797A42"/>
    <w:rsid w:val="007B4A87"/>
    <w:rsid w:val="007B5CD9"/>
    <w:rsid w:val="007C0010"/>
    <w:rsid w:val="007D43DF"/>
    <w:rsid w:val="007E2752"/>
    <w:rsid w:val="007F46EC"/>
    <w:rsid w:val="00801834"/>
    <w:rsid w:val="00814F3A"/>
    <w:rsid w:val="008153C7"/>
    <w:rsid w:val="008210E8"/>
    <w:rsid w:val="008247CA"/>
    <w:rsid w:val="00824FE0"/>
    <w:rsid w:val="00836170"/>
    <w:rsid w:val="00836EAE"/>
    <w:rsid w:val="0084091E"/>
    <w:rsid w:val="00854016"/>
    <w:rsid w:val="00866EA3"/>
    <w:rsid w:val="008679D1"/>
    <w:rsid w:val="00874134"/>
    <w:rsid w:val="0088230B"/>
    <w:rsid w:val="00894C77"/>
    <w:rsid w:val="008B7AD0"/>
    <w:rsid w:val="008C35A8"/>
    <w:rsid w:val="008D25E7"/>
    <w:rsid w:val="008D3911"/>
    <w:rsid w:val="008D7043"/>
    <w:rsid w:val="008D7834"/>
    <w:rsid w:val="008E4851"/>
    <w:rsid w:val="008F70A4"/>
    <w:rsid w:val="00901E44"/>
    <w:rsid w:val="00920A55"/>
    <w:rsid w:val="009249E2"/>
    <w:rsid w:val="00936ABE"/>
    <w:rsid w:val="00936F62"/>
    <w:rsid w:val="00940093"/>
    <w:rsid w:val="009400C8"/>
    <w:rsid w:val="00947D5F"/>
    <w:rsid w:val="00953232"/>
    <w:rsid w:val="009558AD"/>
    <w:rsid w:val="009572E7"/>
    <w:rsid w:val="00957B1B"/>
    <w:rsid w:val="009672C3"/>
    <w:rsid w:val="0097129F"/>
    <w:rsid w:val="009732C6"/>
    <w:rsid w:val="009755C2"/>
    <w:rsid w:val="0098471A"/>
    <w:rsid w:val="009A0693"/>
    <w:rsid w:val="009A1D59"/>
    <w:rsid w:val="009A2929"/>
    <w:rsid w:val="009A49A6"/>
    <w:rsid w:val="009B6A64"/>
    <w:rsid w:val="009C008A"/>
    <w:rsid w:val="009C5582"/>
    <w:rsid w:val="009D18C8"/>
    <w:rsid w:val="009E7C50"/>
    <w:rsid w:val="009F13F1"/>
    <w:rsid w:val="009F39F8"/>
    <w:rsid w:val="00A0746F"/>
    <w:rsid w:val="00A1276F"/>
    <w:rsid w:val="00A161A2"/>
    <w:rsid w:val="00A22CA8"/>
    <w:rsid w:val="00A23062"/>
    <w:rsid w:val="00A5373F"/>
    <w:rsid w:val="00A54E07"/>
    <w:rsid w:val="00A6304F"/>
    <w:rsid w:val="00A71F3A"/>
    <w:rsid w:val="00A809FF"/>
    <w:rsid w:val="00A81A75"/>
    <w:rsid w:val="00A82ED6"/>
    <w:rsid w:val="00A96F2C"/>
    <w:rsid w:val="00AB0D56"/>
    <w:rsid w:val="00AB1FC7"/>
    <w:rsid w:val="00AC0746"/>
    <w:rsid w:val="00AC0AC1"/>
    <w:rsid w:val="00AC3438"/>
    <w:rsid w:val="00AC7FBC"/>
    <w:rsid w:val="00AD1271"/>
    <w:rsid w:val="00AD5FBA"/>
    <w:rsid w:val="00AD6CD3"/>
    <w:rsid w:val="00AD75D9"/>
    <w:rsid w:val="00AE1E50"/>
    <w:rsid w:val="00AE50F9"/>
    <w:rsid w:val="00AE7097"/>
    <w:rsid w:val="00AE7432"/>
    <w:rsid w:val="00AF0881"/>
    <w:rsid w:val="00AF3BCA"/>
    <w:rsid w:val="00AF6B76"/>
    <w:rsid w:val="00B31C60"/>
    <w:rsid w:val="00B32EC3"/>
    <w:rsid w:val="00B35001"/>
    <w:rsid w:val="00B409A5"/>
    <w:rsid w:val="00B43759"/>
    <w:rsid w:val="00B4535D"/>
    <w:rsid w:val="00B52C4A"/>
    <w:rsid w:val="00B5303C"/>
    <w:rsid w:val="00B60A20"/>
    <w:rsid w:val="00B65AB5"/>
    <w:rsid w:val="00B71303"/>
    <w:rsid w:val="00B72BA4"/>
    <w:rsid w:val="00B76AA5"/>
    <w:rsid w:val="00B77317"/>
    <w:rsid w:val="00B801E0"/>
    <w:rsid w:val="00B8291D"/>
    <w:rsid w:val="00B8297C"/>
    <w:rsid w:val="00B870BE"/>
    <w:rsid w:val="00B92BBB"/>
    <w:rsid w:val="00B92E10"/>
    <w:rsid w:val="00B93207"/>
    <w:rsid w:val="00B93E55"/>
    <w:rsid w:val="00BA0853"/>
    <w:rsid w:val="00BA1421"/>
    <w:rsid w:val="00BB0554"/>
    <w:rsid w:val="00BB5A1B"/>
    <w:rsid w:val="00BB7BAE"/>
    <w:rsid w:val="00BD0F6C"/>
    <w:rsid w:val="00BD2958"/>
    <w:rsid w:val="00BD3852"/>
    <w:rsid w:val="00BE081A"/>
    <w:rsid w:val="00BE0AE2"/>
    <w:rsid w:val="00BE5800"/>
    <w:rsid w:val="00BF0BC4"/>
    <w:rsid w:val="00C06E67"/>
    <w:rsid w:val="00C07572"/>
    <w:rsid w:val="00C13786"/>
    <w:rsid w:val="00C213F3"/>
    <w:rsid w:val="00C24E90"/>
    <w:rsid w:val="00C27B5D"/>
    <w:rsid w:val="00C310C7"/>
    <w:rsid w:val="00C3246C"/>
    <w:rsid w:val="00C32A06"/>
    <w:rsid w:val="00C40756"/>
    <w:rsid w:val="00C45CCE"/>
    <w:rsid w:val="00C6764C"/>
    <w:rsid w:val="00C720B1"/>
    <w:rsid w:val="00C85CA4"/>
    <w:rsid w:val="00C86FB6"/>
    <w:rsid w:val="00C90487"/>
    <w:rsid w:val="00C91906"/>
    <w:rsid w:val="00C95BCE"/>
    <w:rsid w:val="00CA2362"/>
    <w:rsid w:val="00CC5CEA"/>
    <w:rsid w:val="00CC7174"/>
    <w:rsid w:val="00CD1539"/>
    <w:rsid w:val="00CE69D6"/>
    <w:rsid w:val="00CF1E77"/>
    <w:rsid w:val="00CF5CDD"/>
    <w:rsid w:val="00CF6128"/>
    <w:rsid w:val="00CF7484"/>
    <w:rsid w:val="00CF7A1B"/>
    <w:rsid w:val="00D017D4"/>
    <w:rsid w:val="00D04A33"/>
    <w:rsid w:val="00D078F6"/>
    <w:rsid w:val="00D168AD"/>
    <w:rsid w:val="00D21AE7"/>
    <w:rsid w:val="00D22FE8"/>
    <w:rsid w:val="00D24A68"/>
    <w:rsid w:val="00D34ADD"/>
    <w:rsid w:val="00D45799"/>
    <w:rsid w:val="00D744A5"/>
    <w:rsid w:val="00D829E4"/>
    <w:rsid w:val="00D871AF"/>
    <w:rsid w:val="00DB31BD"/>
    <w:rsid w:val="00DC213B"/>
    <w:rsid w:val="00DC51F1"/>
    <w:rsid w:val="00DC57C8"/>
    <w:rsid w:val="00DD0729"/>
    <w:rsid w:val="00DD09BB"/>
    <w:rsid w:val="00DE350B"/>
    <w:rsid w:val="00DE5E48"/>
    <w:rsid w:val="00DF1C9F"/>
    <w:rsid w:val="00DF7266"/>
    <w:rsid w:val="00DF7F5C"/>
    <w:rsid w:val="00E026D7"/>
    <w:rsid w:val="00E037C2"/>
    <w:rsid w:val="00E045F0"/>
    <w:rsid w:val="00E071B3"/>
    <w:rsid w:val="00E1211B"/>
    <w:rsid w:val="00E122CF"/>
    <w:rsid w:val="00E14DE1"/>
    <w:rsid w:val="00E206F5"/>
    <w:rsid w:val="00E217C8"/>
    <w:rsid w:val="00E24768"/>
    <w:rsid w:val="00E25EB4"/>
    <w:rsid w:val="00E308E2"/>
    <w:rsid w:val="00E40CB5"/>
    <w:rsid w:val="00E57239"/>
    <w:rsid w:val="00E73865"/>
    <w:rsid w:val="00E93749"/>
    <w:rsid w:val="00E93DAD"/>
    <w:rsid w:val="00E96221"/>
    <w:rsid w:val="00E97822"/>
    <w:rsid w:val="00EA4EAF"/>
    <w:rsid w:val="00EA7628"/>
    <w:rsid w:val="00EC2E63"/>
    <w:rsid w:val="00ED3092"/>
    <w:rsid w:val="00ED412B"/>
    <w:rsid w:val="00ED5A01"/>
    <w:rsid w:val="00EF4DFF"/>
    <w:rsid w:val="00EF5B54"/>
    <w:rsid w:val="00EF5B70"/>
    <w:rsid w:val="00F01AAB"/>
    <w:rsid w:val="00F0298A"/>
    <w:rsid w:val="00F077CB"/>
    <w:rsid w:val="00F12133"/>
    <w:rsid w:val="00F16F97"/>
    <w:rsid w:val="00F25CD7"/>
    <w:rsid w:val="00F3032B"/>
    <w:rsid w:val="00F30422"/>
    <w:rsid w:val="00F37CFD"/>
    <w:rsid w:val="00F42DD1"/>
    <w:rsid w:val="00F441C0"/>
    <w:rsid w:val="00F446CD"/>
    <w:rsid w:val="00F448BC"/>
    <w:rsid w:val="00F550D6"/>
    <w:rsid w:val="00F55539"/>
    <w:rsid w:val="00F603C7"/>
    <w:rsid w:val="00F60EA2"/>
    <w:rsid w:val="00F73FB1"/>
    <w:rsid w:val="00F75CFA"/>
    <w:rsid w:val="00F801E6"/>
    <w:rsid w:val="00F91CC0"/>
    <w:rsid w:val="00F9556E"/>
    <w:rsid w:val="00F95CA1"/>
    <w:rsid w:val="00FA0D90"/>
    <w:rsid w:val="00FA1F1C"/>
    <w:rsid w:val="00FC0803"/>
    <w:rsid w:val="00FC0F3C"/>
    <w:rsid w:val="00FC7CB3"/>
    <w:rsid w:val="00FE0924"/>
    <w:rsid w:val="00FE0FB1"/>
    <w:rsid w:val="00FE2130"/>
    <w:rsid w:val="00FE7DE1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2954"/>
  <w15:docId w15:val="{AA2D6EB5-F9E7-439C-A7AB-3343758D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07283"/>
    <w:pPr>
      <w:spacing w:after="100" w:line="240" w:lineRule="auto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3214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DStudy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D4F37-CA10-4CDE-8610-87A57D6C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SimulationReportTemplate_DStudy_2007</Template>
  <TotalTime>1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Study Report Template</vt:lpstr>
    </vt:vector>
  </TitlesOfParts>
  <Company>Solidworks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Study Report Template</dc:title>
  <dc:creator>Yacine</dc:creator>
  <cp:lastModifiedBy>Yacine Bougrinat</cp:lastModifiedBy>
  <cp:revision>1</cp:revision>
  <dcterms:created xsi:type="dcterms:W3CDTF">2017-05-10T16:18:00Z</dcterms:created>
  <dcterms:modified xsi:type="dcterms:W3CDTF">2017-05-10T16:19:00Z</dcterms:modified>
</cp:coreProperties>
</file>