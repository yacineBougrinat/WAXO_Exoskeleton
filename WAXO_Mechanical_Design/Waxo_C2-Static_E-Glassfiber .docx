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:rsidTr="00A43A5B">
        <w:trPr>
          <w:cantSplit/>
          <w:trHeight w:val="4488"/>
        </w:trPr>
        <w:tc>
          <w:tcPr>
            <w:tcW w:w="6285" w:type="dxa"/>
          </w:tcPr>
          <w:p w:rsidR="00F448BC" w:rsidRDefault="00373F0D" w:rsidP="00A43A5B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3853815" cy="210058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10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:rsidR="00B77317" w:rsidRPr="00CD1539" w:rsidRDefault="00373F0D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Waxo_C2</w:t>
                  </w:r>
                </w:p>
                <w:p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:rsidR="00B77317" w:rsidRPr="00CD1539" w:rsidRDefault="00373F0D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Tuesday, May 9, 2017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:rsidR="00B77317" w:rsidRPr="00CD1539" w:rsidRDefault="00373F0D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 2</w:t>
                  </w:r>
                </w:p>
                <w:p w:rsidR="00B77317" w:rsidRPr="006A441F" w:rsidRDefault="00373F0D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:rsidR="00B77317" w:rsidRDefault="00373F0D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:rsidR="00373F0D" w:rsidRDefault="001041F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482116910" w:history="1">
                        <w:r w:rsidR="00373F0D" w:rsidRPr="00685324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373F0D">
                          <w:rPr>
                            <w:noProof/>
                            <w:webHidden/>
                          </w:rPr>
                          <w:tab/>
                        </w:r>
                        <w:r w:rsidR="00373F0D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373F0D">
                          <w:rPr>
                            <w:noProof/>
                            <w:webHidden/>
                          </w:rPr>
                          <w:instrText xml:space="preserve"> PAGEREF _Toc482116910 \h </w:instrText>
                        </w:r>
                        <w:r w:rsidR="00373F0D">
                          <w:rPr>
                            <w:noProof/>
                            <w:webHidden/>
                          </w:rPr>
                        </w:r>
                        <w:r w:rsidR="00373F0D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373F0D">
                          <w:rPr>
                            <w:noProof/>
                            <w:webHidden/>
                          </w:rPr>
                          <w:t>1</w:t>
                        </w:r>
                        <w:r w:rsidR="00373F0D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373F0D" w:rsidRDefault="00EA0EE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2116911" w:history="1">
                        <w:r w:rsidR="00373F0D" w:rsidRPr="00685324">
                          <w:rPr>
                            <w:rStyle w:val="Hyperlink"/>
                            <w:noProof/>
                          </w:rPr>
                          <w:t>Assumptions</w:t>
                        </w:r>
                        <w:r w:rsidR="00373F0D">
                          <w:rPr>
                            <w:noProof/>
                            <w:webHidden/>
                          </w:rPr>
                          <w:tab/>
                        </w:r>
                        <w:r w:rsidR="00373F0D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373F0D">
                          <w:rPr>
                            <w:noProof/>
                            <w:webHidden/>
                          </w:rPr>
                          <w:instrText xml:space="preserve"> PAGEREF _Toc482116911 \h </w:instrText>
                        </w:r>
                        <w:r w:rsidR="00373F0D">
                          <w:rPr>
                            <w:noProof/>
                            <w:webHidden/>
                          </w:rPr>
                        </w:r>
                        <w:r w:rsidR="00373F0D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373F0D">
                          <w:rPr>
                            <w:noProof/>
                            <w:webHidden/>
                          </w:rPr>
                          <w:t>2</w:t>
                        </w:r>
                        <w:r w:rsidR="00373F0D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373F0D" w:rsidRDefault="00EA0EE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2116912" w:history="1">
                        <w:r w:rsidR="00373F0D" w:rsidRPr="00685324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 w:rsidR="00373F0D">
                          <w:rPr>
                            <w:noProof/>
                            <w:webHidden/>
                          </w:rPr>
                          <w:tab/>
                        </w:r>
                        <w:r w:rsidR="00373F0D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373F0D">
                          <w:rPr>
                            <w:noProof/>
                            <w:webHidden/>
                          </w:rPr>
                          <w:instrText xml:space="preserve"> PAGEREF _Toc482116912 \h </w:instrText>
                        </w:r>
                        <w:r w:rsidR="00373F0D">
                          <w:rPr>
                            <w:noProof/>
                            <w:webHidden/>
                          </w:rPr>
                        </w:r>
                        <w:r w:rsidR="00373F0D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373F0D">
                          <w:rPr>
                            <w:noProof/>
                            <w:webHidden/>
                          </w:rPr>
                          <w:t>2</w:t>
                        </w:r>
                        <w:r w:rsidR="00373F0D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373F0D" w:rsidRDefault="00EA0EE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2116913" w:history="1">
                        <w:r w:rsidR="00373F0D" w:rsidRPr="00685324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 w:rsidR="00373F0D">
                          <w:rPr>
                            <w:noProof/>
                            <w:webHidden/>
                          </w:rPr>
                          <w:tab/>
                        </w:r>
                        <w:r w:rsidR="00373F0D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373F0D">
                          <w:rPr>
                            <w:noProof/>
                            <w:webHidden/>
                          </w:rPr>
                          <w:instrText xml:space="preserve"> PAGEREF _Toc482116913 \h </w:instrText>
                        </w:r>
                        <w:r w:rsidR="00373F0D">
                          <w:rPr>
                            <w:noProof/>
                            <w:webHidden/>
                          </w:rPr>
                        </w:r>
                        <w:r w:rsidR="00373F0D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373F0D">
                          <w:rPr>
                            <w:noProof/>
                            <w:webHidden/>
                          </w:rPr>
                          <w:t>3</w:t>
                        </w:r>
                        <w:r w:rsidR="00373F0D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373F0D" w:rsidRDefault="00EA0EE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2116914" w:history="1">
                        <w:r w:rsidR="00373F0D" w:rsidRPr="00685324">
                          <w:rPr>
                            <w:rStyle w:val="Hyperlink"/>
                            <w:noProof/>
                          </w:rPr>
                          <w:t>Units</w:t>
                        </w:r>
                        <w:r w:rsidR="00373F0D">
                          <w:rPr>
                            <w:noProof/>
                            <w:webHidden/>
                          </w:rPr>
                          <w:tab/>
                        </w:r>
                        <w:r w:rsidR="00373F0D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373F0D">
                          <w:rPr>
                            <w:noProof/>
                            <w:webHidden/>
                          </w:rPr>
                          <w:instrText xml:space="preserve"> PAGEREF _Toc482116914 \h </w:instrText>
                        </w:r>
                        <w:r w:rsidR="00373F0D">
                          <w:rPr>
                            <w:noProof/>
                            <w:webHidden/>
                          </w:rPr>
                        </w:r>
                        <w:r w:rsidR="00373F0D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373F0D">
                          <w:rPr>
                            <w:noProof/>
                            <w:webHidden/>
                          </w:rPr>
                          <w:t>3</w:t>
                        </w:r>
                        <w:r w:rsidR="00373F0D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373F0D" w:rsidRDefault="00EA0EE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2116915" w:history="1">
                        <w:r w:rsidR="00373F0D" w:rsidRPr="00685324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 w:rsidR="00373F0D">
                          <w:rPr>
                            <w:noProof/>
                            <w:webHidden/>
                          </w:rPr>
                          <w:tab/>
                        </w:r>
                        <w:r w:rsidR="00373F0D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373F0D">
                          <w:rPr>
                            <w:noProof/>
                            <w:webHidden/>
                          </w:rPr>
                          <w:instrText xml:space="preserve"> PAGEREF _Toc482116915 \h </w:instrText>
                        </w:r>
                        <w:r w:rsidR="00373F0D">
                          <w:rPr>
                            <w:noProof/>
                            <w:webHidden/>
                          </w:rPr>
                        </w:r>
                        <w:r w:rsidR="00373F0D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373F0D">
                          <w:rPr>
                            <w:noProof/>
                            <w:webHidden/>
                          </w:rPr>
                          <w:t>4</w:t>
                        </w:r>
                        <w:r w:rsidR="00373F0D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373F0D" w:rsidRDefault="00EA0EE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2116916" w:history="1">
                        <w:r w:rsidR="00373F0D" w:rsidRPr="00685324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 w:rsidR="00373F0D">
                          <w:rPr>
                            <w:noProof/>
                            <w:webHidden/>
                          </w:rPr>
                          <w:tab/>
                        </w:r>
                        <w:r w:rsidR="00373F0D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373F0D">
                          <w:rPr>
                            <w:noProof/>
                            <w:webHidden/>
                          </w:rPr>
                          <w:instrText xml:space="preserve"> PAGEREF _Toc482116916 \h </w:instrText>
                        </w:r>
                        <w:r w:rsidR="00373F0D">
                          <w:rPr>
                            <w:noProof/>
                            <w:webHidden/>
                          </w:rPr>
                        </w:r>
                        <w:r w:rsidR="00373F0D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373F0D">
                          <w:rPr>
                            <w:noProof/>
                            <w:webHidden/>
                          </w:rPr>
                          <w:t>5</w:t>
                        </w:r>
                        <w:r w:rsidR="00373F0D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373F0D" w:rsidRDefault="00EA0EE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2116917" w:history="1">
                        <w:r w:rsidR="00373F0D" w:rsidRPr="00685324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 w:rsidR="00373F0D">
                          <w:rPr>
                            <w:noProof/>
                            <w:webHidden/>
                          </w:rPr>
                          <w:tab/>
                        </w:r>
                        <w:r w:rsidR="00373F0D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373F0D">
                          <w:rPr>
                            <w:noProof/>
                            <w:webHidden/>
                          </w:rPr>
                          <w:instrText xml:space="preserve"> PAGEREF _Toc482116917 \h </w:instrText>
                        </w:r>
                        <w:r w:rsidR="00373F0D">
                          <w:rPr>
                            <w:noProof/>
                            <w:webHidden/>
                          </w:rPr>
                        </w:r>
                        <w:r w:rsidR="00373F0D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373F0D">
                          <w:rPr>
                            <w:noProof/>
                            <w:webHidden/>
                          </w:rPr>
                          <w:t>5</w:t>
                        </w:r>
                        <w:r w:rsidR="00373F0D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373F0D" w:rsidRDefault="00EA0EE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2116918" w:history="1">
                        <w:r w:rsidR="00373F0D" w:rsidRPr="00685324">
                          <w:rPr>
                            <w:rStyle w:val="Hyperlink"/>
                            <w:noProof/>
                          </w:rPr>
                          <w:t>Contact Information</w:t>
                        </w:r>
                        <w:r w:rsidR="00373F0D">
                          <w:rPr>
                            <w:noProof/>
                            <w:webHidden/>
                          </w:rPr>
                          <w:tab/>
                        </w:r>
                        <w:r w:rsidR="00373F0D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373F0D">
                          <w:rPr>
                            <w:noProof/>
                            <w:webHidden/>
                          </w:rPr>
                          <w:instrText xml:space="preserve"> PAGEREF _Toc482116918 \h </w:instrText>
                        </w:r>
                        <w:r w:rsidR="00373F0D">
                          <w:rPr>
                            <w:noProof/>
                            <w:webHidden/>
                          </w:rPr>
                        </w:r>
                        <w:r w:rsidR="00373F0D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373F0D">
                          <w:rPr>
                            <w:noProof/>
                            <w:webHidden/>
                          </w:rPr>
                          <w:t>6</w:t>
                        </w:r>
                        <w:r w:rsidR="00373F0D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373F0D" w:rsidRDefault="00EA0EE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2116919" w:history="1">
                        <w:r w:rsidR="00373F0D" w:rsidRPr="00685324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 w:rsidR="00373F0D">
                          <w:rPr>
                            <w:noProof/>
                            <w:webHidden/>
                          </w:rPr>
                          <w:tab/>
                        </w:r>
                        <w:r w:rsidR="00373F0D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373F0D">
                          <w:rPr>
                            <w:noProof/>
                            <w:webHidden/>
                          </w:rPr>
                          <w:instrText xml:space="preserve"> PAGEREF _Toc482116919 \h </w:instrText>
                        </w:r>
                        <w:r w:rsidR="00373F0D">
                          <w:rPr>
                            <w:noProof/>
                            <w:webHidden/>
                          </w:rPr>
                        </w:r>
                        <w:r w:rsidR="00373F0D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373F0D">
                          <w:rPr>
                            <w:noProof/>
                            <w:webHidden/>
                          </w:rPr>
                          <w:t>7</w:t>
                        </w:r>
                        <w:r w:rsidR="00373F0D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373F0D" w:rsidRDefault="00EA0EE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2116920" w:history="1">
                        <w:r w:rsidR="00373F0D" w:rsidRPr="00685324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 w:rsidR="00373F0D">
                          <w:rPr>
                            <w:noProof/>
                            <w:webHidden/>
                          </w:rPr>
                          <w:tab/>
                        </w:r>
                        <w:r w:rsidR="00373F0D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373F0D">
                          <w:rPr>
                            <w:noProof/>
                            <w:webHidden/>
                          </w:rPr>
                          <w:instrText xml:space="preserve"> PAGEREF _Toc482116920 \h </w:instrText>
                        </w:r>
                        <w:r w:rsidR="00373F0D">
                          <w:rPr>
                            <w:noProof/>
                            <w:webHidden/>
                          </w:rPr>
                        </w:r>
                        <w:r w:rsidR="00373F0D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373F0D">
                          <w:rPr>
                            <w:noProof/>
                            <w:webHidden/>
                          </w:rPr>
                          <w:t>8</w:t>
                        </w:r>
                        <w:r w:rsidR="00373F0D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373F0D" w:rsidRDefault="00EA0EE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2116921" w:history="1">
                        <w:r w:rsidR="00373F0D" w:rsidRPr="00685324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 w:rsidR="00373F0D">
                          <w:rPr>
                            <w:noProof/>
                            <w:webHidden/>
                          </w:rPr>
                          <w:tab/>
                        </w:r>
                        <w:r w:rsidR="00373F0D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373F0D">
                          <w:rPr>
                            <w:noProof/>
                            <w:webHidden/>
                          </w:rPr>
                          <w:instrText xml:space="preserve"> PAGEREF _Toc482116921 \h </w:instrText>
                        </w:r>
                        <w:r w:rsidR="00373F0D">
                          <w:rPr>
                            <w:noProof/>
                            <w:webHidden/>
                          </w:rPr>
                        </w:r>
                        <w:r w:rsidR="00373F0D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373F0D">
                          <w:rPr>
                            <w:noProof/>
                            <w:webHidden/>
                          </w:rPr>
                          <w:t>9</w:t>
                        </w:r>
                        <w:r w:rsidR="00373F0D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373F0D" w:rsidRDefault="00EA0EE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2116922" w:history="1">
                        <w:r w:rsidR="00373F0D" w:rsidRPr="00685324">
                          <w:rPr>
                            <w:rStyle w:val="Hyperlink"/>
                            <w:noProof/>
                          </w:rPr>
                          <w:t>Beams</w:t>
                        </w:r>
                        <w:r w:rsidR="00373F0D">
                          <w:rPr>
                            <w:noProof/>
                            <w:webHidden/>
                          </w:rPr>
                          <w:tab/>
                        </w:r>
                        <w:r w:rsidR="00373F0D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373F0D">
                          <w:rPr>
                            <w:noProof/>
                            <w:webHidden/>
                          </w:rPr>
                          <w:instrText xml:space="preserve"> PAGEREF _Toc482116922 \h </w:instrText>
                        </w:r>
                        <w:r w:rsidR="00373F0D">
                          <w:rPr>
                            <w:noProof/>
                            <w:webHidden/>
                          </w:rPr>
                        </w:r>
                        <w:r w:rsidR="00373F0D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373F0D">
                          <w:rPr>
                            <w:noProof/>
                            <w:webHidden/>
                          </w:rPr>
                          <w:t>9</w:t>
                        </w:r>
                        <w:r w:rsidR="00373F0D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373F0D" w:rsidRDefault="00EA0EE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2116923" w:history="1">
                        <w:r w:rsidR="00373F0D" w:rsidRPr="00685324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 w:rsidR="00373F0D">
                          <w:rPr>
                            <w:noProof/>
                            <w:webHidden/>
                          </w:rPr>
                          <w:tab/>
                        </w:r>
                        <w:r w:rsidR="00373F0D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373F0D">
                          <w:rPr>
                            <w:noProof/>
                            <w:webHidden/>
                          </w:rPr>
                          <w:instrText xml:space="preserve"> PAGEREF _Toc482116923 \h </w:instrText>
                        </w:r>
                        <w:r w:rsidR="00373F0D">
                          <w:rPr>
                            <w:noProof/>
                            <w:webHidden/>
                          </w:rPr>
                        </w:r>
                        <w:r w:rsidR="00373F0D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373F0D">
                          <w:rPr>
                            <w:noProof/>
                            <w:webHidden/>
                          </w:rPr>
                          <w:t>10</w:t>
                        </w:r>
                        <w:r w:rsidR="00373F0D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373F0D" w:rsidRDefault="00EA0EE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2116924" w:history="1">
                        <w:r w:rsidR="00373F0D" w:rsidRPr="00685324">
                          <w:rPr>
                            <w:rStyle w:val="Hyperlink"/>
                            <w:noProof/>
                          </w:rPr>
                          <w:t>Conclusion</w:t>
                        </w:r>
                        <w:r w:rsidR="00373F0D">
                          <w:rPr>
                            <w:noProof/>
                            <w:webHidden/>
                          </w:rPr>
                          <w:tab/>
                        </w:r>
                        <w:r w:rsidR="00373F0D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373F0D">
                          <w:rPr>
                            <w:noProof/>
                            <w:webHidden/>
                          </w:rPr>
                          <w:instrText xml:space="preserve"> PAGEREF _Toc482116924 \h </w:instrText>
                        </w:r>
                        <w:r w:rsidR="00373F0D">
                          <w:rPr>
                            <w:noProof/>
                            <w:webHidden/>
                          </w:rPr>
                        </w:r>
                        <w:r w:rsidR="00373F0D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373F0D">
                          <w:rPr>
                            <w:noProof/>
                            <w:webHidden/>
                          </w:rPr>
                          <w:t>12</w:t>
                        </w:r>
                        <w:r w:rsidR="00373F0D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:rsidR="00F448BC" w:rsidRDefault="00F448BC" w:rsidP="00A5373F"/>
        </w:tc>
      </w:tr>
      <w:tr w:rsidR="00F448BC" w:rsidTr="00BE081A">
        <w:trPr>
          <w:cantSplit/>
          <w:trHeight w:val="3924"/>
        </w:trPr>
        <w:tc>
          <w:tcPr>
            <w:tcW w:w="6285" w:type="dxa"/>
          </w:tcPr>
          <w:p w:rsidR="00C27B5D" w:rsidRDefault="00373F0D" w:rsidP="00C27B5D">
            <w:pPr>
              <w:pStyle w:val="Heading1"/>
              <w:outlineLvl w:val="0"/>
            </w:pPr>
            <w:bookmarkStart w:id="0" w:name="_Toc482116910"/>
            <w:r>
              <w:t>Description</w:t>
            </w:r>
            <w:bookmarkEnd w:id="0"/>
          </w:p>
          <w:p w:rsidR="00F448BC" w:rsidRPr="00E65D6E" w:rsidRDefault="00373F0D" w:rsidP="00FF408C">
            <w:r>
              <w:t>No Data</w:t>
            </w:r>
          </w:p>
        </w:tc>
        <w:tc>
          <w:tcPr>
            <w:tcW w:w="4713" w:type="dxa"/>
            <w:vMerge/>
          </w:tcPr>
          <w:p w:rsidR="00F448BC" w:rsidRPr="00A33AA4" w:rsidRDefault="00F448BC" w:rsidP="00840CC7">
            <w:pPr>
              <w:pStyle w:val="TOC3"/>
            </w:pPr>
          </w:p>
        </w:tc>
      </w:tr>
    </w:tbl>
    <w:p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:rsidTr="00DD03CF">
        <w:tc>
          <w:tcPr>
            <w:tcW w:w="11016" w:type="dxa"/>
          </w:tcPr>
          <w:p w:rsidR="00343025" w:rsidRDefault="00373F0D" w:rsidP="00343025">
            <w:pPr>
              <w:pStyle w:val="Heading1"/>
              <w:outlineLvl w:val="0"/>
            </w:pPr>
            <w:bookmarkStart w:id="1" w:name="_Toc482116911"/>
            <w:bookmarkStart w:id="2" w:name="_Toc243733140"/>
            <w:bookmarkStart w:id="3" w:name="_Toc245020107"/>
            <w:bookmarkStart w:id="4" w:name="_Toc245020139"/>
            <w:r>
              <w:lastRenderedPageBreak/>
              <w:t>Assumptions</w:t>
            </w:r>
            <w:bookmarkEnd w:id="1"/>
          </w:p>
          <w:p w:rsidR="00E1211B" w:rsidRDefault="00E1211B" w:rsidP="00343025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92"/>
              <w:gridCol w:w="5393"/>
            </w:tblGrid>
            <w:tr w:rsidR="00221495" w:rsidTr="00DD03CF">
              <w:tc>
                <w:tcPr>
                  <w:tcW w:w="5392" w:type="dxa"/>
                  <w:vAlign w:val="center"/>
                </w:tcPr>
                <w:p w:rsidR="00221495" w:rsidRDefault="00373F0D" w:rsidP="00221495">
                  <w:pPr>
                    <w:jc w:val="center"/>
                  </w:pPr>
                  <w:r>
                    <w:rPr>
                      <w:noProof/>
                      <w:lang w:eastAsia="ja-JP"/>
                    </w:rPr>
                    <w:drawing>
                      <wp:inline distT="0" distB="0" distL="0" distR="0">
                        <wp:extent cx="3286760" cy="1791970"/>
                        <wp:effectExtent l="0" t="0" r="8890" b="0"/>
                        <wp:docPr id="4" name="Picture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86760" cy="17919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21495" w:rsidRDefault="00373F0D" w:rsidP="00221495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Original Model</w:t>
                  </w:r>
                </w:p>
              </w:tc>
              <w:tc>
                <w:tcPr>
                  <w:tcW w:w="5393" w:type="dxa"/>
                  <w:vAlign w:val="center"/>
                </w:tcPr>
                <w:p w:rsidR="00221495" w:rsidRDefault="00373F0D" w:rsidP="00221495">
                  <w:pPr>
                    <w:jc w:val="center"/>
                  </w:pPr>
                  <w:r>
                    <w:rPr>
                      <w:noProof/>
                      <w:lang w:eastAsia="ja-JP"/>
                    </w:rPr>
                    <w:drawing>
                      <wp:inline distT="0" distB="0" distL="0" distR="0">
                        <wp:extent cx="3287395" cy="1791970"/>
                        <wp:effectExtent l="0" t="0" r="8255" b="0"/>
                        <wp:docPr id="5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87395" cy="17919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21495" w:rsidRDefault="00373F0D" w:rsidP="00221495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Model Analyzed</w:t>
                  </w:r>
                </w:p>
              </w:tc>
            </w:tr>
          </w:tbl>
          <w:p w:rsidR="00A96F2C" w:rsidRDefault="00A96F2C" w:rsidP="00A96F2C"/>
        </w:tc>
      </w:tr>
    </w:tbl>
    <w:p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:rsidTr="00ED5A01">
        <w:tc>
          <w:tcPr>
            <w:tcW w:w="11016" w:type="dxa"/>
          </w:tcPr>
          <w:p w:rsidR="00FF408C" w:rsidRDefault="00373F0D" w:rsidP="00FF408C">
            <w:pPr>
              <w:pStyle w:val="Heading1"/>
              <w:outlineLvl w:val="0"/>
            </w:pPr>
            <w:bookmarkStart w:id="5" w:name="_Toc482116912"/>
            <w:r>
              <w:t>Model Information</w:t>
            </w:r>
            <w:bookmarkEnd w:id="5"/>
          </w:p>
          <w:p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:rsidTr="00077EA0">
                    <w:tc>
                      <w:tcPr>
                        <w:tcW w:w="8640" w:type="dxa"/>
                      </w:tcPr>
                      <w:p w:rsidR="00077EA0" w:rsidRDefault="00373F0D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  <w:lang w:eastAsia="ja-JP"/>
                          </w:rPr>
                          <w:drawing>
                            <wp:inline distT="0" distB="0" distL="0" distR="0">
                              <wp:extent cx="5349240" cy="2915920"/>
                              <wp:effectExtent l="0" t="0" r="3810" b="0"/>
                              <wp:docPr id="6" name="Picture 6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"/>
                                      <pic:cNvPicPr/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29159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16188" w:rsidRDefault="00373F0D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Waxo_C2</w:t>
                  </w:r>
                </w:p>
                <w:p w:rsidR="00C16188" w:rsidRDefault="00373F0D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Pr="0044448A" w:rsidRDefault="00373F0D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373F0D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373F0D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373F0D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373F0D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373F0D" w:rsidTr="008263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373F0D" w:rsidRDefault="00373F0D" w:rsidP="0082634D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Cut-Extrude2</w:t>
                  </w:r>
                </w:p>
                <w:p w:rsidR="00373F0D" w:rsidRPr="0044448A" w:rsidRDefault="00373F0D" w:rsidP="0082634D">
                  <w:pPr>
                    <w:jc w:val="center"/>
                  </w:pPr>
                  <w:r>
                    <w:rPr>
                      <w:noProof/>
                      <w:lang w:eastAsia="ja-JP"/>
                    </w:rPr>
                    <w:drawing>
                      <wp:inline distT="0" distB="0" distL="0" distR="0">
                        <wp:extent cx="1562735" cy="852170"/>
                        <wp:effectExtent l="0" t="0" r="0" b="5080"/>
                        <wp:docPr id="7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8521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373F0D" w:rsidRPr="0044448A" w:rsidRDefault="00373F0D" w:rsidP="0082634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373F0D" w:rsidRDefault="00373F0D" w:rsidP="0082634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Mass:0.00710912 kg</w:t>
                  </w:r>
                </w:p>
                <w:p w:rsidR="00373F0D" w:rsidRDefault="00373F0D" w:rsidP="0082634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Volume:2.78789e-006 m^3</w:t>
                  </w:r>
                </w:p>
                <w:p w:rsidR="00373F0D" w:rsidRDefault="00373F0D" w:rsidP="0082634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Density:2550 kg/m^3</w:t>
                  </w:r>
                </w:p>
                <w:p w:rsidR="00373F0D" w:rsidRDefault="00373F0D" w:rsidP="0082634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Weight:0.0696694 N</w:t>
                  </w:r>
                </w:p>
                <w:p w:rsidR="00373F0D" w:rsidRPr="0044448A" w:rsidRDefault="00373F0D" w:rsidP="0082634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373F0D" w:rsidRDefault="00373F0D" w:rsidP="0082634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Z:\Research project\myWork\Design\WaxoDesign\curvedBarRight.SLDPRT</w:t>
                  </w:r>
                </w:p>
                <w:p w:rsidR="00373F0D" w:rsidRPr="0044448A" w:rsidRDefault="00373F0D" w:rsidP="0082634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May 05 15:40:53 2017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Default="00373F0D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Split Line1</w:t>
                  </w:r>
                </w:p>
                <w:p w:rsidR="004B3022" w:rsidRPr="0044448A" w:rsidRDefault="00373F0D" w:rsidP="0044448A">
                  <w:pPr>
                    <w:jc w:val="center"/>
                  </w:pPr>
                  <w:r>
                    <w:rPr>
                      <w:noProof/>
                      <w:lang w:eastAsia="ja-JP"/>
                    </w:rPr>
                    <w:drawing>
                      <wp:inline distT="0" distB="0" distL="0" distR="0">
                        <wp:extent cx="1562735" cy="852170"/>
                        <wp:effectExtent l="0" t="0" r="0" b="5080"/>
                        <wp:docPr id="8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8521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Pr="0044448A" w:rsidRDefault="00373F0D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373F0D" w:rsidRDefault="00373F0D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Mass:0.0164897 kg</w:t>
                  </w:r>
                </w:p>
                <w:p w:rsidR="00373F0D" w:rsidRDefault="00373F0D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Volume:6.46655e-006 m^3</w:t>
                  </w:r>
                </w:p>
                <w:p w:rsidR="00373F0D" w:rsidRDefault="00373F0D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Density:2550 kg/m^3</w:t>
                  </w:r>
                </w:p>
                <w:p w:rsidR="00373F0D" w:rsidRDefault="00373F0D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Weight:0.161599 N</w:t>
                  </w:r>
                </w:p>
                <w:p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373F0D" w:rsidRDefault="00373F0D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Z:\Research project\myWork\Design\WaxoDesign\torqueBar.SLDPRT</w:t>
                  </w:r>
                </w:p>
                <w:p w:rsidR="00C16188" w:rsidRPr="0044448A" w:rsidRDefault="00373F0D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May 05 15:40:54 2017</w:t>
                  </w:r>
                </w:p>
              </w:tc>
            </w:tr>
          </w:tbl>
          <w:p w:rsidR="00FF408C" w:rsidRDefault="00FF408C" w:rsidP="00A96F2C"/>
        </w:tc>
      </w:tr>
    </w:tbl>
    <w:p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3"/>
      </w:tblGrid>
      <w:tr w:rsidR="005E294F" w:rsidTr="005E294F">
        <w:tc>
          <w:tcPr>
            <w:tcW w:w="11016" w:type="dxa"/>
          </w:tcPr>
          <w:p w:rsidR="00B35001" w:rsidRPr="00B35001" w:rsidRDefault="00373F0D" w:rsidP="00B35001">
            <w:pPr>
              <w:pStyle w:val="Heading1"/>
              <w:outlineLvl w:val="0"/>
            </w:pPr>
            <w:bookmarkStart w:id="6" w:name="_Toc482116913"/>
            <w:r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133"/>
              <w:gridCol w:w="5288"/>
            </w:tblGrid>
            <w:tr w:rsidR="00B35001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35001" w:rsidRDefault="00373F0D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35001" w:rsidRDefault="00373F0D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2</w:t>
                  </w:r>
                </w:p>
              </w:tc>
            </w:tr>
            <w:tr w:rsidR="00373F0D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373F0D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373F0D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373F0D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373F0D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373F0D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373F0D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FFEPlus</w:t>
                  </w:r>
                </w:p>
              </w:tc>
            </w:tr>
            <w:tr w:rsidR="00373F0D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373F0D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373F0D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373F0D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373F0D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373F0D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373F0D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373F0D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373F0D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(Z:\Research project\myWork\Design\WaxoDesign)</w:t>
                  </w:r>
                </w:p>
              </w:tc>
            </w:tr>
          </w:tbl>
          <w:p w:rsidR="005E294F" w:rsidRDefault="005E294F" w:rsidP="00A96F2C"/>
        </w:tc>
      </w:tr>
      <w:bookmarkEnd w:id="2"/>
      <w:bookmarkEnd w:id="3"/>
      <w:bookmarkEnd w:id="4"/>
    </w:tbl>
    <w:p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3"/>
      </w:tblGrid>
      <w:tr w:rsidR="00F33129" w:rsidTr="00E80CD9">
        <w:tc>
          <w:tcPr>
            <w:tcW w:w="11016" w:type="dxa"/>
          </w:tcPr>
          <w:p w:rsidR="00F33129" w:rsidRPr="00B35001" w:rsidRDefault="00373F0D" w:rsidP="000A7C6B">
            <w:pPr>
              <w:pStyle w:val="Heading1"/>
              <w:outlineLvl w:val="0"/>
            </w:pPr>
            <w:bookmarkStart w:id="7" w:name="_Toc482116914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44"/>
              <w:gridCol w:w="5177"/>
            </w:tblGrid>
            <w:tr w:rsidR="00F33129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33129" w:rsidRDefault="00373F0D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33129" w:rsidRDefault="00373F0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373F0D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373F0D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373F0D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373F0D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:rsidR="00F33129" w:rsidRDefault="00F33129" w:rsidP="000A7C6B"/>
        </w:tc>
      </w:tr>
    </w:tbl>
    <w:p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:rsidTr="005273D5">
        <w:trPr>
          <w:trHeight w:val="4158"/>
        </w:trPr>
        <w:tc>
          <w:tcPr>
            <w:tcW w:w="11136" w:type="dxa"/>
          </w:tcPr>
          <w:p w:rsidR="00E80CD9" w:rsidRPr="00AC3438" w:rsidRDefault="00373F0D" w:rsidP="000A7C6B">
            <w:pPr>
              <w:pStyle w:val="Heading1"/>
              <w:outlineLvl w:val="0"/>
            </w:pPr>
            <w:bookmarkStart w:id="8" w:name="_Toc482116915"/>
            <w:bookmarkStart w:id="9" w:name="_Toc243733144"/>
            <w:bookmarkStart w:id="10" w:name="_Toc245020112"/>
            <w:bookmarkStart w:id="11" w:name="_Toc245020144"/>
            <w:r>
              <w:lastRenderedPageBreak/>
              <w:t>Material Properties</w:t>
            </w:r>
            <w:bookmarkEnd w:id="8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373F0D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373F0D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373F0D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:rsidTr="00373F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18" w:space="0" w:color="548DD4" w:themeColor="text2" w:themeTint="99"/>
                  </w:tcBorders>
                  <w:vAlign w:val="center"/>
                </w:tcPr>
                <w:p w:rsidR="00E80CD9" w:rsidRPr="00577134" w:rsidRDefault="00373F0D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  <w:lang w:eastAsia="ja-JP"/>
                    </w:rPr>
                    <w:drawing>
                      <wp:inline distT="0" distB="0" distL="0" distR="0">
                        <wp:extent cx="1904365" cy="1038225"/>
                        <wp:effectExtent l="0" t="0" r="635" b="9525"/>
                        <wp:docPr id="9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038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18" w:space="0" w:color="548DD4" w:themeColor="text2" w:themeTint="99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373F0D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373F0D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Std CF</w:t>
                        </w:r>
                      </w:p>
                    </w:tc>
                  </w:tr>
                  <w:tr w:rsidR="00373F0D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73F0D" w:rsidRDefault="00373F0D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73F0D" w:rsidRDefault="00373F0D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373F0D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73F0D" w:rsidRDefault="00373F0D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73F0D" w:rsidRDefault="00373F0D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Max von Mises Stress</w:t>
                        </w:r>
                      </w:p>
                    </w:tc>
                  </w:tr>
                  <w:tr w:rsidR="00373F0D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73F0D" w:rsidRDefault="00373F0D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73F0D" w:rsidRDefault="00373F0D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 w:rsidRPr="007270AF">
                          <w:rPr>
                            <w:rStyle w:val="Strong"/>
                            <w:b w:val="0"/>
                            <w:sz w:val="20"/>
                            <w:szCs w:val="20"/>
                            <w:highlight w:val="yellow"/>
                          </w:rPr>
                          <w:t>2.75e+009 N/m^2</w:t>
                        </w:r>
                      </w:p>
                    </w:tc>
                  </w:tr>
                  <w:tr w:rsidR="00373F0D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73F0D" w:rsidRDefault="00373F0D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73F0D" w:rsidRDefault="00373F0D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bookmarkStart w:id="12" w:name="_GoBack"/>
                        <w:bookmarkEnd w:id="12"/>
                        <w:r w:rsidRPr="007270AF">
                          <w:rPr>
                            <w:rStyle w:val="Strong"/>
                            <w:b w:val="0"/>
                            <w:sz w:val="20"/>
                            <w:szCs w:val="20"/>
                            <w:highlight w:val="yellow"/>
                          </w:rPr>
                          <w:t>1.95e+009 N/m^2</w:t>
                        </w:r>
                      </w:p>
                    </w:tc>
                  </w:tr>
                  <w:tr w:rsidR="00373F0D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73F0D" w:rsidRDefault="00373F0D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Compressive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73F0D" w:rsidRDefault="00373F0D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4e+009 N/m^2</w:t>
                        </w:r>
                      </w:p>
                    </w:tc>
                  </w:tr>
                  <w:tr w:rsidR="00373F0D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73F0D" w:rsidRDefault="00373F0D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73F0D" w:rsidRDefault="00373F0D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7e+010 N/m^2</w:t>
                        </w:r>
                      </w:p>
                    </w:tc>
                  </w:tr>
                  <w:tr w:rsidR="00373F0D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73F0D" w:rsidRDefault="00373F0D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73F0D" w:rsidRDefault="00373F0D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0.21  </w:t>
                        </w:r>
                      </w:p>
                    </w:tc>
                  </w:tr>
                  <w:tr w:rsidR="00373F0D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73F0D" w:rsidRDefault="00373F0D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73F0D" w:rsidRPr="007270AF" w:rsidRDefault="00373F0D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  <w:highlight w:val="yellow"/>
                          </w:rPr>
                        </w:pPr>
                        <w:r w:rsidRPr="007270AF">
                          <w:rPr>
                            <w:rStyle w:val="Strong"/>
                            <w:b w:val="0"/>
                            <w:sz w:val="20"/>
                            <w:szCs w:val="20"/>
                            <w:highlight w:val="yellow"/>
                          </w:rPr>
                          <w:t>2550 kg/m^3</w:t>
                        </w:r>
                      </w:p>
                    </w:tc>
                  </w:tr>
                  <w:tr w:rsidR="00373F0D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73F0D" w:rsidRDefault="00373F0D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73F0D" w:rsidRDefault="00373F0D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3e+010 N/m^2</w:t>
                        </w:r>
                      </w:p>
                    </w:tc>
                  </w:tr>
                </w:tbl>
                <w:p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18" w:space="0" w:color="548DD4" w:themeColor="text2" w:themeTint="99"/>
                    <w:right w:val="none" w:sz="0" w:space="0" w:color="auto"/>
                  </w:tcBorders>
                </w:tcPr>
                <w:p w:rsidR="00373F0D" w:rsidRDefault="00373F0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1(Cut-Extrude2)(curvedBarRight-1),</w:t>
                  </w:r>
                </w:p>
                <w:p w:rsidR="00E80CD9" w:rsidRPr="00577134" w:rsidRDefault="00373F0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1(Split Line1)(torqueBar-2)</w:t>
                  </w:r>
                </w:p>
              </w:tc>
            </w:tr>
            <w:tr w:rsidR="00373F0D" w:rsidRPr="000841BF" w:rsidTr="0082634D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:rsidR="00373F0D" w:rsidRPr="000841BF" w:rsidRDefault="00373F0D" w:rsidP="00373F0D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  <w:tr w:rsidR="00373F0D" w:rsidRPr="000841BF" w:rsidTr="00373F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18" w:space="0" w:color="548DD4" w:themeColor="text2" w:themeTint="99"/>
                  </w:tcBorders>
                  <w:vAlign w:val="center"/>
                </w:tcPr>
                <w:p w:rsidR="00373F0D" w:rsidRPr="00577134" w:rsidRDefault="00373F0D" w:rsidP="0082634D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  <w:lang w:eastAsia="ja-JP"/>
                    </w:rPr>
                    <w:drawing>
                      <wp:inline distT="0" distB="0" distL="0" distR="0">
                        <wp:extent cx="1904365" cy="1038225"/>
                        <wp:effectExtent l="0" t="0" r="635" b="9525"/>
                        <wp:docPr id="10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038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18" w:space="0" w:color="548DD4" w:themeColor="text2" w:themeTint="99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373F0D" w:rsidRPr="00577134" w:rsidTr="0082634D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73F0D" w:rsidRPr="00BE6656" w:rsidRDefault="00373F0D" w:rsidP="0082634D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73F0D" w:rsidRPr="00BE6656" w:rsidRDefault="00373F0D" w:rsidP="0082634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E fiberglass</w:t>
                        </w:r>
                      </w:p>
                    </w:tc>
                  </w:tr>
                  <w:tr w:rsidR="00373F0D" w:rsidRPr="00577134" w:rsidTr="0082634D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73F0D" w:rsidRDefault="00373F0D" w:rsidP="0082634D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73F0D" w:rsidRDefault="00373F0D" w:rsidP="0082634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373F0D" w:rsidRPr="00577134" w:rsidTr="0082634D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73F0D" w:rsidRDefault="00373F0D" w:rsidP="0082634D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73F0D" w:rsidRDefault="00373F0D" w:rsidP="0082634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Max von Mises Stress</w:t>
                        </w:r>
                      </w:p>
                    </w:tc>
                  </w:tr>
                  <w:tr w:rsidR="00373F0D" w:rsidRPr="00577134" w:rsidTr="0082634D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73F0D" w:rsidRDefault="00373F0D" w:rsidP="0082634D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73F0D" w:rsidRPr="007270AF" w:rsidRDefault="00373F0D" w:rsidP="0082634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  <w:highlight w:val="yellow"/>
                          </w:rPr>
                        </w:pPr>
                        <w:r w:rsidRPr="007270AF">
                          <w:rPr>
                            <w:rStyle w:val="Strong"/>
                            <w:b w:val="0"/>
                            <w:sz w:val="20"/>
                            <w:szCs w:val="20"/>
                            <w:highlight w:val="yellow"/>
                          </w:rPr>
                          <w:t>1.95e+009 N/m^2</w:t>
                        </w:r>
                      </w:p>
                    </w:tc>
                  </w:tr>
                  <w:tr w:rsidR="00373F0D" w:rsidRPr="00577134" w:rsidTr="0082634D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73F0D" w:rsidRDefault="00373F0D" w:rsidP="0082634D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73F0D" w:rsidRPr="007270AF" w:rsidRDefault="00373F0D" w:rsidP="0082634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  <w:highlight w:val="yellow"/>
                          </w:rPr>
                        </w:pPr>
                        <w:r w:rsidRPr="007270AF">
                          <w:rPr>
                            <w:rStyle w:val="Strong"/>
                            <w:b w:val="0"/>
                            <w:sz w:val="20"/>
                            <w:szCs w:val="20"/>
                            <w:highlight w:val="yellow"/>
                          </w:rPr>
                          <w:t>2.75e+009 N/m^2</w:t>
                        </w:r>
                      </w:p>
                    </w:tc>
                  </w:tr>
                  <w:tr w:rsidR="00373F0D" w:rsidRPr="00577134" w:rsidTr="0082634D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73F0D" w:rsidRDefault="00373F0D" w:rsidP="0082634D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Compressive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73F0D" w:rsidRDefault="00373F0D" w:rsidP="0082634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4e+009 N/m^2</w:t>
                        </w:r>
                      </w:p>
                    </w:tc>
                  </w:tr>
                  <w:tr w:rsidR="00373F0D" w:rsidRPr="00577134" w:rsidTr="0082634D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73F0D" w:rsidRDefault="00373F0D" w:rsidP="0082634D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73F0D" w:rsidRDefault="00373F0D" w:rsidP="0082634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7e+010 N/m^2</w:t>
                        </w:r>
                      </w:p>
                    </w:tc>
                  </w:tr>
                  <w:tr w:rsidR="00373F0D" w:rsidRPr="00577134" w:rsidTr="0082634D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73F0D" w:rsidRDefault="00373F0D" w:rsidP="0082634D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73F0D" w:rsidRDefault="00373F0D" w:rsidP="0082634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0.21  </w:t>
                        </w:r>
                      </w:p>
                    </w:tc>
                  </w:tr>
                  <w:tr w:rsidR="00373F0D" w:rsidRPr="00577134" w:rsidTr="0082634D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73F0D" w:rsidRDefault="00373F0D" w:rsidP="0082634D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73F0D" w:rsidRDefault="00373F0D" w:rsidP="0082634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2550 kg/m^3</w:t>
                        </w:r>
                      </w:p>
                    </w:tc>
                  </w:tr>
                  <w:tr w:rsidR="00373F0D" w:rsidRPr="00577134" w:rsidTr="0082634D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73F0D" w:rsidRDefault="00373F0D" w:rsidP="0082634D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73F0D" w:rsidRDefault="00373F0D" w:rsidP="0082634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3e+010 N/m^2</w:t>
                        </w:r>
                      </w:p>
                    </w:tc>
                  </w:tr>
                </w:tbl>
                <w:p w:rsidR="00373F0D" w:rsidRPr="00577134" w:rsidRDefault="00373F0D" w:rsidP="0082634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18" w:space="0" w:color="548DD4" w:themeColor="text2" w:themeTint="99"/>
                    <w:right w:val="none" w:sz="0" w:space="0" w:color="auto"/>
                  </w:tcBorders>
                </w:tcPr>
                <w:p w:rsidR="00373F0D" w:rsidRPr="00577134" w:rsidRDefault="00373F0D" w:rsidP="0082634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&lt;Material_ComponentList1/&gt;</w:t>
                  </w:r>
                </w:p>
              </w:tc>
            </w:tr>
            <w:tr w:rsidR="00373F0D" w:rsidRPr="000841BF" w:rsidTr="0082634D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:rsidR="00373F0D" w:rsidRPr="000841BF" w:rsidRDefault="00373F0D" w:rsidP="00373F0D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  <w:tr w:rsidR="00373F0D" w:rsidRPr="000841BF" w:rsidTr="00373F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18" w:space="0" w:color="548DD4" w:themeColor="text2" w:themeTint="99"/>
                  </w:tcBorders>
                  <w:vAlign w:val="center"/>
                </w:tcPr>
                <w:p w:rsidR="00373F0D" w:rsidRPr="00577134" w:rsidRDefault="00373F0D" w:rsidP="0082634D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  <w:lang w:eastAsia="ja-JP"/>
                    </w:rPr>
                    <w:drawing>
                      <wp:inline distT="0" distB="0" distL="0" distR="0">
                        <wp:extent cx="1904365" cy="1038225"/>
                        <wp:effectExtent l="0" t="0" r="635" b="9525"/>
                        <wp:docPr id="11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038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18" w:space="0" w:color="548DD4" w:themeColor="text2" w:themeTint="99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373F0D" w:rsidRPr="00577134" w:rsidTr="0082634D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73F0D" w:rsidRPr="00BE6656" w:rsidRDefault="00373F0D" w:rsidP="0082634D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73F0D" w:rsidRPr="00BE6656" w:rsidRDefault="00373F0D" w:rsidP="0082634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6061 Alloy</w:t>
                        </w:r>
                      </w:p>
                    </w:tc>
                  </w:tr>
                  <w:tr w:rsidR="00373F0D" w:rsidRPr="00577134" w:rsidTr="0082634D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73F0D" w:rsidRDefault="00373F0D" w:rsidP="0082634D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73F0D" w:rsidRDefault="00373F0D" w:rsidP="0082634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373F0D" w:rsidRPr="00577134" w:rsidTr="0082634D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73F0D" w:rsidRDefault="00373F0D" w:rsidP="0082634D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73F0D" w:rsidRDefault="00373F0D" w:rsidP="0082634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Max von Mises Stress</w:t>
                        </w:r>
                      </w:p>
                    </w:tc>
                  </w:tr>
                  <w:tr w:rsidR="00373F0D" w:rsidRPr="00577134" w:rsidTr="0082634D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73F0D" w:rsidRDefault="00373F0D" w:rsidP="0082634D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73F0D" w:rsidRDefault="00373F0D" w:rsidP="0082634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5.51485e+007 N/m^2</w:t>
                        </w:r>
                      </w:p>
                    </w:tc>
                  </w:tr>
                  <w:tr w:rsidR="00373F0D" w:rsidRPr="00577134" w:rsidTr="0082634D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73F0D" w:rsidRDefault="00373F0D" w:rsidP="0082634D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73F0D" w:rsidRDefault="00373F0D" w:rsidP="0082634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1.24084e+008 N/m^2</w:t>
                        </w:r>
                      </w:p>
                    </w:tc>
                  </w:tr>
                  <w:tr w:rsidR="00373F0D" w:rsidRPr="00577134" w:rsidTr="0082634D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73F0D" w:rsidRDefault="00373F0D" w:rsidP="0082634D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73F0D" w:rsidRDefault="00373F0D" w:rsidP="0082634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6.9e+010 N/m^2</w:t>
                        </w:r>
                      </w:p>
                    </w:tc>
                  </w:tr>
                  <w:tr w:rsidR="00373F0D" w:rsidRPr="00577134" w:rsidTr="0082634D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73F0D" w:rsidRDefault="00373F0D" w:rsidP="0082634D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73F0D" w:rsidRDefault="00373F0D" w:rsidP="0082634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0.33  </w:t>
                        </w:r>
                      </w:p>
                    </w:tc>
                  </w:tr>
                  <w:tr w:rsidR="00373F0D" w:rsidRPr="00577134" w:rsidTr="0082634D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73F0D" w:rsidRDefault="00373F0D" w:rsidP="0082634D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73F0D" w:rsidRDefault="00373F0D" w:rsidP="0082634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2700 kg/m^3</w:t>
                        </w:r>
                      </w:p>
                    </w:tc>
                  </w:tr>
                  <w:tr w:rsidR="00373F0D" w:rsidRPr="00577134" w:rsidTr="0082634D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73F0D" w:rsidRDefault="00373F0D" w:rsidP="0082634D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73F0D" w:rsidRDefault="00373F0D" w:rsidP="0082634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2.6e+010 N/m^2</w:t>
                        </w:r>
                      </w:p>
                    </w:tc>
                  </w:tr>
                  <w:tr w:rsidR="00373F0D" w:rsidRPr="00577134" w:rsidTr="0082634D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73F0D" w:rsidRDefault="00373F0D" w:rsidP="0082634D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Thermal expansion coefficient: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73F0D" w:rsidRDefault="00373F0D" w:rsidP="0082634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2.4e-005 /Kelvin</w:t>
                        </w:r>
                      </w:p>
                    </w:tc>
                  </w:tr>
                </w:tbl>
                <w:p w:rsidR="00373F0D" w:rsidRPr="00577134" w:rsidRDefault="00373F0D" w:rsidP="0082634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18" w:space="0" w:color="548DD4" w:themeColor="text2" w:themeTint="99"/>
                    <w:right w:val="none" w:sz="0" w:space="0" w:color="auto"/>
                  </w:tcBorders>
                </w:tcPr>
                <w:p w:rsidR="00373F0D" w:rsidRPr="00577134" w:rsidRDefault="00373F0D" w:rsidP="0082634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&lt;Material_ComponentList1/&gt;</w:t>
                  </w:r>
                </w:p>
              </w:tc>
            </w:tr>
            <w:tr w:rsidR="00373F0D" w:rsidRPr="000841BF" w:rsidTr="0082634D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:rsidR="00373F0D" w:rsidRPr="000841BF" w:rsidRDefault="00373F0D" w:rsidP="00373F0D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:rsidR="00E80CD9" w:rsidRDefault="00E80CD9" w:rsidP="000A7C6B"/>
        </w:tc>
      </w:tr>
      <w:bookmarkEnd w:id="9"/>
      <w:bookmarkEnd w:id="10"/>
      <w:bookmarkEnd w:id="11"/>
    </w:tbl>
    <w:p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:rsidTr="00452CBC">
        <w:tc>
          <w:tcPr>
            <w:tcW w:w="11016" w:type="dxa"/>
          </w:tcPr>
          <w:p w:rsidR="005273D5" w:rsidRPr="00AF1A58" w:rsidRDefault="00373F0D" w:rsidP="000A7C6B">
            <w:pPr>
              <w:pStyle w:val="Heading1"/>
              <w:outlineLvl w:val="0"/>
              <w:rPr>
                <w:b w:val="0"/>
                <w:bCs w:val="0"/>
              </w:rPr>
            </w:pPr>
            <w:bookmarkStart w:id="13" w:name="_Toc482116916"/>
            <w:r>
              <w:rPr>
                <w:rStyle w:val="Strong"/>
              </w:rPr>
              <w:lastRenderedPageBreak/>
              <w:t>Loads and Fixtures</w:t>
            </w:r>
            <w:bookmarkEnd w:id="13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373F0D" w:rsidTr="0050418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373F0D" w:rsidRPr="004E282D" w:rsidRDefault="00373F0D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373F0D" w:rsidRPr="004E282D" w:rsidRDefault="00373F0D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373F0D" w:rsidRPr="004E282D" w:rsidRDefault="00373F0D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373F0D" w:rsidTr="00574A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:rsidR="00373F0D" w:rsidRPr="00AD5FBA" w:rsidRDefault="00373F0D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:rsidR="00373F0D" w:rsidRPr="006208CB" w:rsidRDefault="00373F0D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  <w:lang w:eastAsia="ja-JP"/>
                    </w:rPr>
                    <w:drawing>
                      <wp:inline distT="0" distB="0" distL="0" distR="0">
                        <wp:extent cx="1772285" cy="965835"/>
                        <wp:effectExtent l="0" t="0" r="0" b="5715"/>
                        <wp:docPr id="12" name="Picture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9658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373F0D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373F0D" w:rsidRPr="00BE6656" w:rsidRDefault="00373F0D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373F0D" w:rsidRPr="00154A1A" w:rsidRDefault="00373F0D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2 face(s)</w:t>
                        </w:r>
                      </w:p>
                    </w:tc>
                  </w:tr>
                  <w:tr w:rsidR="00373F0D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373F0D" w:rsidRDefault="00373F0D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373F0D" w:rsidRDefault="00373F0D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:rsidR="00373F0D" w:rsidRPr="004C6DEB" w:rsidRDefault="00373F0D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:rsidR="003F154A" w:rsidRPr="003F154A" w:rsidRDefault="00373F0D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373F0D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373F0D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373F0D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373F0D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373F0D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373F0D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373F0D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-195.455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373F0D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-0.0547009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Default="00373F0D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41.5561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373F0D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199.824</w:t>
                        </w:r>
                      </w:p>
                    </w:tc>
                  </w:tr>
                  <w:tr w:rsidR="00935682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935682" w:rsidRDefault="00373F0D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373F0D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373F0D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373F0D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:rsidR="00935682" w:rsidRDefault="00373F0D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373F0D" w:rsidTr="00566A0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373F0D" w:rsidRPr="004E282D" w:rsidRDefault="00373F0D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373F0D" w:rsidRPr="004E282D" w:rsidRDefault="00373F0D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373F0D" w:rsidRPr="004E282D" w:rsidRDefault="00373F0D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373F0D" w:rsidTr="0074449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:rsidR="00373F0D" w:rsidRPr="00F42DD1" w:rsidRDefault="00373F0D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Force-2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:rsidR="00373F0D" w:rsidRPr="006208CB" w:rsidRDefault="00373F0D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  <w:lang w:eastAsia="ja-JP"/>
                    </w:rPr>
                    <w:drawing>
                      <wp:inline distT="0" distB="0" distL="0" distR="0">
                        <wp:extent cx="1907540" cy="1040130"/>
                        <wp:effectExtent l="0" t="0" r="0" b="7620"/>
                        <wp:docPr id="13" name="Picture 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0401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373F0D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373F0D" w:rsidRPr="00BE6656" w:rsidRDefault="00373F0D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373F0D" w:rsidRPr="00B77EA3" w:rsidRDefault="00373F0D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face(s), 1 plane(s)</w:t>
                        </w:r>
                      </w:p>
                    </w:tc>
                  </w:tr>
                  <w:tr w:rsidR="00373F0D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373F0D" w:rsidRDefault="00373F0D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Reference: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373F0D" w:rsidRDefault="00373F0D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PLANE1</w:t>
                        </w:r>
                      </w:p>
                    </w:tc>
                  </w:tr>
                  <w:tr w:rsidR="00373F0D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373F0D" w:rsidRDefault="00373F0D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373F0D" w:rsidRDefault="00373F0D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force</w:t>
                        </w:r>
                      </w:p>
                    </w:tc>
                  </w:tr>
                  <w:tr w:rsidR="00373F0D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373F0D" w:rsidRDefault="00373F0D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373F0D" w:rsidRDefault="00373F0D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195.6, 41.6, --- N</w:t>
                        </w:r>
                      </w:p>
                    </w:tc>
                  </w:tr>
                </w:tbl>
                <w:p w:rsidR="00373F0D" w:rsidRDefault="00373F0D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:rsidR="005273D5" w:rsidRDefault="005273D5" w:rsidP="000A7C6B">
            <w:pPr>
              <w:rPr>
                <w:rStyle w:val="Strong"/>
              </w:rPr>
            </w:pPr>
          </w:p>
        </w:tc>
      </w:tr>
    </w:tbl>
    <w:p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:rsidTr="005B3D16">
        <w:tc>
          <w:tcPr>
            <w:tcW w:w="11016" w:type="dxa"/>
          </w:tcPr>
          <w:p w:rsidR="00132707" w:rsidRDefault="00132707" w:rsidP="000A7C6B">
            <w:pPr>
              <w:pStyle w:val="Heading1"/>
              <w:outlineLvl w:val="0"/>
            </w:pPr>
            <w:r>
              <w:br w:type="page"/>
            </w:r>
            <w:bookmarkStart w:id="14" w:name="_Toc482116917"/>
            <w:r w:rsidR="00373F0D">
              <w:t>Connector Definitions</w:t>
            </w:r>
            <w:bookmarkEnd w:id="14"/>
          </w:p>
          <w:p w:rsidR="00132707" w:rsidRDefault="00373F0D" w:rsidP="000A7C6B">
            <w:r>
              <w:t>No Data</w:t>
            </w:r>
          </w:p>
          <w:p w:rsidR="00EF37BF" w:rsidRPr="009C0A33" w:rsidRDefault="00EF37BF" w:rsidP="000A7C6B"/>
          <w:p w:rsidR="000F2729" w:rsidRDefault="000F2729" w:rsidP="000A7C6B"/>
          <w:p w:rsidR="00E12C21" w:rsidRDefault="00E12C21" w:rsidP="000A7C6B"/>
          <w:p w:rsidR="00132707" w:rsidRDefault="00132707" w:rsidP="000A7C6B"/>
        </w:tc>
      </w:tr>
    </w:tbl>
    <w:p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104BD8" w:rsidRDefault="00373F0D" w:rsidP="00373F0D">
            <w:pPr>
              <w:pStyle w:val="Heading1"/>
              <w:outlineLvl w:val="0"/>
            </w:pPr>
            <w:bookmarkStart w:id="15" w:name="_Toc482116918"/>
            <w:r>
              <w:lastRenderedPageBreak/>
              <w:t>Contact Information</w:t>
            </w:r>
            <w:bookmarkEnd w:id="15"/>
          </w:p>
          <w:p w:rsidR="00104BD8" w:rsidRPr="000B04D4" w:rsidRDefault="00104BD8" w:rsidP="000A7C6B"/>
          <w:tbl>
            <w:tblPr>
              <w:tblStyle w:val="LightGrid-Accent11"/>
              <w:tblW w:w="0" w:type="auto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0"/>
              <w:gridCol w:w="4067"/>
              <w:gridCol w:w="4067"/>
            </w:tblGrid>
            <w:tr w:rsidR="002B4DE8" w:rsidTr="00213D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B4DE8" w:rsidRDefault="00373F0D" w:rsidP="00C16188">
                  <w:pPr>
                    <w:jc w:val="center"/>
                  </w:pPr>
                  <w:r>
                    <w:t>Contact</w:t>
                  </w:r>
                </w:p>
              </w:tc>
              <w:tc>
                <w:tcPr>
                  <w:tcW w:w="4067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B4DE8" w:rsidRDefault="00373F0D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Contact Image</w:t>
                  </w:r>
                </w:p>
              </w:tc>
              <w:tc>
                <w:tcPr>
                  <w:tcW w:w="4067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B4DE8" w:rsidRDefault="00373F0D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Contact Properties</w:t>
                  </w:r>
                </w:p>
              </w:tc>
            </w:tr>
            <w:tr w:rsidR="002B4DE8" w:rsidTr="003F22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B4DE8" w:rsidRPr="00211C62" w:rsidRDefault="00373F0D" w:rsidP="00C16188">
                  <w:pPr>
                    <w:jc w:val="center"/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Global Contact</w:t>
                  </w:r>
                </w:p>
              </w:tc>
              <w:tc>
                <w:tcPr>
                  <w:tcW w:w="406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  <w:vAlign w:val="center"/>
                </w:tcPr>
                <w:p w:rsidR="002B4DE8" w:rsidRPr="000B04D4" w:rsidRDefault="00373F0D" w:rsidP="00C1618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noProof/>
                      <w:lang w:eastAsia="ja-JP"/>
                    </w:rPr>
                    <w:drawing>
                      <wp:inline distT="0" distB="0" distL="0" distR="0">
                        <wp:extent cx="2445385" cy="1332865"/>
                        <wp:effectExtent l="0" t="0" r="0" b="635"/>
                        <wp:docPr id="14" name="Picture 1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45385" cy="13328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7" w:type="dxa"/>
                  <w:tcBorders>
                    <w:top w:val="single" w:sz="18" w:space="0" w:color="548DD4" w:themeColor="text2" w:themeTint="99"/>
                    <w:left w:val="single" w:sz="18" w:space="0" w:color="4F81BD" w:themeColor="accent1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093"/>
                    <w:gridCol w:w="1758"/>
                  </w:tblGrid>
                  <w:tr w:rsidR="0017091B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17091B" w:rsidRPr="00BE6656" w:rsidRDefault="00373F0D" w:rsidP="004F6DE4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17091B" w:rsidRPr="00BE6656" w:rsidRDefault="00373F0D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Bonded</w:t>
                        </w:r>
                      </w:p>
                    </w:tc>
                  </w:tr>
                  <w:tr w:rsidR="00373F0D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373F0D" w:rsidRDefault="00373F0D" w:rsidP="004F6DE4">
                        <w:pPr>
                          <w:jc w:val="right"/>
                        </w:pPr>
                        <w:r>
                          <w:t>Components: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373F0D" w:rsidRDefault="00373F0D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1 component(s)</w:t>
                        </w:r>
                      </w:p>
                    </w:tc>
                  </w:tr>
                  <w:tr w:rsidR="00373F0D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373F0D" w:rsidRDefault="00373F0D" w:rsidP="004F6DE4">
                        <w:pPr>
                          <w:jc w:val="right"/>
                        </w:pPr>
                        <w:r>
                          <w:t>Options: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373F0D" w:rsidRDefault="00373F0D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Compatible mesh</w:t>
                        </w:r>
                      </w:p>
                    </w:tc>
                  </w:tr>
                </w:tbl>
                <w:p w:rsidR="00213D4E" w:rsidRPr="00211C62" w:rsidRDefault="00213D4E" w:rsidP="001709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104BD8" w:rsidRDefault="00104BD8" w:rsidP="000A7C6B">
            <w:pPr>
              <w:rPr>
                <w:rStyle w:val="A3"/>
              </w:rPr>
            </w:pPr>
          </w:p>
          <w:p w:rsidR="00104BD8" w:rsidRDefault="00104BD8" w:rsidP="000A7C6B"/>
        </w:tc>
      </w:tr>
    </w:tbl>
    <w:p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A61A59" w:rsidRDefault="00373F0D" w:rsidP="000A7C6B">
            <w:pPr>
              <w:pStyle w:val="Heading1"/>
              <w:outlineLvl w:val="0"/>
            </w:pPr>
            <w:bookmarkStart w:id="16" w:name="_Toc482116919"/>
            <w:r>
              <w:lastRenderedPageBreak/>
              <w:t>Mesh information</w:t>
            </w:r>
            <w:bookmarkEnd w:id="16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373F0D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373F0D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373F0D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Standard mesh</w:t>
                  </w:r>
                </w:p>
              </w:tc>
            </w:tr>
            <w:tr w:rsidR="00373F0D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C16188">
                  <w:r>
                    <w:t xml:space="preserve">Automatic Transition: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373F0D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C16188">
                  <w:r>
                    <w:t xml:space="preserve">Include Mesh Auto Loops: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373F0D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C16188">
                  <w:r>
                    <w:t>Jacobian points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 Points</w:t>
                  </w:r>
                </w:p>
              </w:tc>
            </w:tr>
            <w:tr w:rsidR="00373F0D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C16188">
                  <w:r>
                    <w:t>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4.43824 mm</w:t>
                  </w:r>
                </w:p>
              </w:tc>
            </w:tr>
            <w:tr w:rsidR="00373F0D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C16188">
                  <w:r>
                    <w:t>Tolerance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0.221912 mm</w:t>
                  </w:r>
                </w:p>
              </w:tc>
            </w:tr>
            <w:tr w:rsidR="00373F0D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  <w:tr w:rsidR="00373F0D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C16188">
                  <w:r>
                    <w:t>Remesh failed parts with incompatible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</w:tbl>
          <w:p w:rsidR="00690657" w:rsidRDefault="00690657" w:rsidP="00690657"/>
          <w:p w:rsidR="00A9531D" w:rsidRPr="00690657" w:rsidRDefault="00373F0D" w:rsidP="00690657">
            <w:pPr>
              <w:pStyle w:val="Heading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373F0D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373F0D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4198</w:t>
                  </w:r>
                </w:p>
              </w:tc>
            </w:tr>
            <w:tr w:rsidR="00373F0D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1750</w:t>
                  </w:r>
                </w:p>
              </w:tc>
            </w:tr>
            <w:tr w:rsidR="00373F0D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10.864</w:t>
                  </w:r>
                </w:p>
              </w:tc>
            </w:tr>
            <w:tr w:rsidR="00373F0D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73.7</w:t>
                  </w:r>
                </w:p>
              </w:tc>
            </w:tr>
            <w:tr w:rsidR="00373F0D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C16188">
                  <w:r>
                    <w:t>%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0.0571</w:t>
                  </w:r>
                </w:p>
              </w:tc>
            </w:tr>
            <w:tr w:rsidR="00373F0D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C16188">
                  <w:r>
                    <w:t>% of distorted elements(Jacobian)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373F0D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00:00:02</w:t>
                  </w:r>
                </w:p>
              </w:tc>
            </w:tr>
            <w:tr w:rsidR="00373F0D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73F0D" w:rsidRDefault="00373F0D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ASUS-YACINE</w:t>
                  </w:r>
                </w:p>
              </w:tc>
            </w:tr>
            <w:tr w:rsidR="00D803B1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8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vAlign w:val="center"/>
                </w:tcPr>
                <w:p w:rsidR="00D803B1" w:rsidRDefault="00373F0D" w:rsidP="00D803B1">
                  <w:pPr>
                    <w:jc w:val="center"/>
                  </w:pPr>
                  <w:r>
                    <w:rPr>
                      <w:noProof/>
                      <w:lang w:eastAsia="ja-JP"/>
                    </w:rPr>
                    <w:drawing>
                      <wp:inline distT="0" distB="0" distL="0" distR="0">
                        <wp:extent cx="6711315" cy="3658235"/>
                        <wp:effectExtent l="0" t="0" r="0" b="0"/>
                        <wp:docPr id="15" name="Picture 1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11315" cy="3658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1A59" w:rsidRPr="00F077CB" w:rsidRDefault="00A61A59" w:rsidP="000A7C6B"/>
        </w:tc>
      </w:tr>
    </w:tbl>
    <w:p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2C53F9" w:rsidRDefault="00373F0D" w:rsidP="000A7C6B">
            <w:pPr>
              <w:pStyle w:val="Heading1"/>
              <w:outlineLvl w:val="0"/>
            </w:pPr>
            <w:bookmarkStart w:id="17" w:name="_Toc482116920"/>
            <w:r>
              <w:lastRenderedPageBreak/>
              <w:t>Sensor Details</w:t>
            </w:r>
            <w:bookmarkEnd w:id="17"/>
          </w:p>
          <w:p w:rsidR="00A57F84" w:rsidRDefault="00A57F84" w:rsidP="000A7C6B"/>
          <w:tbl>
            <w:tblPr>
              <w:tblStyle w:val="LightGrid-Accent11"/>
              <w:tblW w:w="0" w:type="auto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0"/>
              <w:gridCol w:w="3504"/>
              <w:gridCol w:w="4740"/>
            </w:tblGrid>
            <w:tr w:rsidR="00A57F84" w:rsidTr="00D60DF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0" w:type="dxa"/>
                  <w:tcBorders>
                    <w:top w:val="single" w:sz="18" w:space="0" w:color="4F81BD" w:themeColor="accent1"/>
                    <w:left w:val="single" w:sz="18" w:space="0" w:color="4F81BD" w:themeColor="accent1"/>
                    <w:right w:val="single" w:sz="18" w:space="0" w:color="4F81BD" w:themeColor="accent1"/>
                  </w:tcBorders>
                  <w:shd w:val="clear" w:color="auto" w:fill="DBE5F1" w:themeFill="accent1" w:themeFillTint="33"/>
                </w:tcPr>
                <w:p w:rsidR="00A57F84" w:rsidRDefault="00373F0D" w:rsidP="00A57F84">
                  <w:pPr>
                    <w:jc w:val="center"/>
                  </w:pPr>
                  <w:r>
                    <w:t>Sensor name</w:t>
                  </w:r>
                </w:p>
              </w:tc>
              <w:tc>
                <w:tcPr>
                  <w:tcW w:w="3504" w:type="dxa"/>
                  <w:tcBorders>
                    <w:top w:val="single" w:sz="18" w:space="0" w:color="4F81BD" w:themeColor="accent1"/>
                    <w:left w:val="single" w:sz="18" w:space="0" w:color="4F81BD" w:themeColor="accent1"/>
                    <w:right w:val="single" w:sz="18" w:space="0" w:color="4F81BD" w:themeColor="accent1"/>
                  </w:tcBorders>
                  <w:shd w:val="clear" w:color="auto" w:fill="DBE5F1" w:themeFill="accent1" w:themeFillTint="33"/>
                </w:tcPr>
                <w:p w:rsidR="00A57F84" w:rsidRDefault="00373F0D" w:rsidP="00A57F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Location</w:t>
                  </w:r>
                </w:p>
              </w:tc>
              <w:tc>
                <w:tcPr>
                  <w:tcW w:w="4740" w:type="dxa"/>
                  <w:tcBorders>
                    <w:top w:val="single" w:sz="18" w:space="0" w:color="4F81BD" w:themeColor="accent1"/>
                    <w:left w:val="single" w:sz="18" w:space="0" w:color="4F81BD" w:themeColor="accent1"/>
                    <w:right w:val="single" w:sz="18" w:space="0" w:color="4F81BD" w:themeColor="accent1"/>
                  </w:tcBorders>
                  <w:shd w:val="clear" w:color="auto" w:fill="DBE5F1" w:themeFill="accent1" w:themeFillTint="33"/>
                </w:tcPr>
                <w:p w:rsidR="00A57F84" w:rsidRDefault="00373F0D" w:rsidP="00A57F8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Sensor Details</w:t>
                  </w:r>
                </w:p>
              </w:tc>
            </w:tr>
            <w:tr w:rsidR="00373F0D" w:rsidTr="008263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0" w:type="dxa"/>
                  <w:tcBorders>
                    <w:top w:val="none" w:sz="0" w:space="0" w:color="auto"/>
                    <w:left w:val="single" w:sz="18" w:space="0" w:color="4F81BD" w:themeColor="accent1"/>
                    <w:bottom w:val="none" w:sz="0" w:space="0" w:color="auto"/>
                    <w:right w:val="single" w:sz="18" w:space="0" w:color="4F81BD" w:themeColor="accent1"/>
                  </w:tcBorders>
                  <w:shd w:val="clear" w:color="auto" w:fill="auto"/>
                  <w:vAlign w:val="center"/>
                </w:tcPr>
                <w:p w:rsidR="00373F0D" w:rsidRPr="00211C62" w:rsidRDefault="00373F0D" w:rsidP="0082634D">
                  <w:pPr>
                    <w:jc w:val="center"/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Stress1</w:t>
                  </w:r>
                </w:p>
              </w:tc>
              <w:tc>
                <w:tcPr>
                  <w:tcW w:w="3504" w:type="dxa"/>
                  <w:tcBorders>
                    <w:top w:val="none" w:sz="0" w:space="0" w:color="auto"/>
                    <w:left w:val="single" w:sz="18" w:space="0" w:color="4F81BD" w:themeColor="accent1"/>
                    <w:bottom w:val="none" w:sz="0" w:space="0" w:color="auto"/>
                    <w:right w:val="single" w:sz="18" w:space="0" w:color="4F81BD" w:themeColor="accent1"/>
                  </w:tcBorders>
                  <w:shd w:val="clear" w:color="auto" w:fill="auto"/>
                </w:tcPr>
                <w:p w:rsidR="00373F0D" w:rsidRPr="000B04D4" w:rsidRDefault="00373F0D" w:rsidP="0082634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noProof/>
                      <w:lang w:eastAsia="ja-JP"/>
                    </w:rPr>
                    <w:drawing>
                      <wp:inline distT="0" distB="0" distL="0" distR="0">
                        <wp:extent cx="2087880" cy="1137920"/>
                        <wp:effectExtent l="0" t="0" r="7620" b="5080"/>
                        <wp:docPr id="16" name="Picture 1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"/>
                                <pic:cNvPicPr/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7880" cy="1137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0" w:type="dxa"/>
                  <w:tcBorders>
                    <w:top w:val="none" w:sz="0" w:space="0" w:color="auto"/>
                    <w:left w:val="single" w:sz="18" w:space="0" w:color="4F81BD" w:themeColor="accent1"/>
                    <w:bottom w:val="none" w:sz="0" w:space="0" w:color="auto"/>
                    <w:right w:val="single" w:sz="18" w:space="0" w:color="4F81BD" w:themeColor="accent1"/>
                  </w:tcBorders>
                  <w:shd w:val="clear" w:color="auto" w:fill="auto"/>
                </w:tcPr>
                <w:p w:rsidR="00373F0D" w:rsidRDefault="00373F0D" w:rsidP="0082634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Value : 1166.37 N/mm^2 (MPa)</w:t>
                  </w:r>
                </w:p>
                <w:p w:rsidR="00373F0D" w:rsidRDefault="00373F0D" w:rsidP="0082634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Entities :</w:t>
                  </w:r>
                </w:p>
                <w:p w:rsidR="00373F0D" w:rsidRDefault="00373F0D" w:rsidP="0082634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Result :Stress</w:t>
                  </w:r>
                </w:p>
                <w:p w:rsidR="00373F0D" w:rsidRDefault="00373F0D" w:rsidP="0082634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Component :VON: von Mises Stress</w:t>
                  </w:r>
                </w:p>
                <w:p w:rsidR="00373F0D" w:rsidRDefault="00373F0D" w:rsidP="0082634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Criterion :Model Max</w:t>
                  </w:r>
                </w:p>
                <w:p w:rsidR="00373F0D" w:rsidRDefault="00373F0D" w:rsidP="0082634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Step Criterion : Across all Steps</w:t>
                  </w:r>
                </w:p>
                <w:p w:rsidR="00373F0D" w:rsidRDefault="00373F0D" w:rsidP="0082634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Step No.:1</w:t>
                  </w:r>
                </w:p>
                <w:p w:rsidR="00373F0D" w:rsidRDefault="00373F0D" w:rsidP="0082634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Alert Value: is greater than 1e+009 N/mm^2 (MPa)</w:t>
                  </w:r>
                </w:p>
                <w:p w:rsidR="00373F0D" w:rsidRPr="00211C62" w:rsidRDefault="00373F0D" w:rsidP="0082634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73F0D" w:rsidTr="0082634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0" w:type="dxa"/>
                  <w:tcBorders>
                    <w:top w:val="none" w:sz="0" w:space="0" w:color="auto"/>
                    <w:left w:val="single" w:sz="18" w:space="0" w:color="4F81BD" w:themeColor="accent1"/>
                    <w:bottom w:val="none" w:sz="0" w:space="0" w:color="auto"/>
                    <w:right w:val="single" w:sz="18" w:space="0" w:color="4F81BD" w:themeColor="accent1"/>
                  </w:tcBorders>
                  <w:shd w:val="clear" w:color="auto" w:fill="auto"/>
                  <w:vAlign w:val="center"/>
                </w:tcPr>
                <w:p w:rsidR="00373F0D" w:rsidRPr="00211C62" w:rsidRDefault="00373F0D" w:rsidP="0082634D">
                  <w:pPr>
                    <w:jc w:val="center"/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Mass1</w:t>
                  </w:r>
                </w:p>
              </w:tc>
              <w:tc>
                <w:tcPr>
                  <w:tcW w:w="3504" w:type="dxa"/>
                  <w:tcBorders>
                    <w:top w:val="none" w:sz="0" w:space="0" w:color="auto"/>
                    <w:left w:val="single" w:sz="18" w:space="0" w:color="4F81BD" w:themeColor="accent1"/>
                    <w:bottom w:val="none" w:sz="0" w:space="0" w:color="auto"/>
                    <w:right w:val="single" w:sz="18" w:space="0" w:color="4F81BD" w:themeColor="accent1"/>
                  </w:tcBorders>
                  <w:shd w:val="clear" w:color="auto" w:fill="auto"/>
                </w:tcPr>
                <w:p w:rsidR="00373F0D" w:rsidRPr="000B04D4" w:rsidRDefault="00373F0D" w:rsidP="0082634D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rPr>
                      <w:noProof/>
                      <w:lang w:eastAsia="ja-JP"/>
                    </w:rPr>
                    <w:drawing>
                      <wp:inline distT="0" distB="0" distL="0" distR="0">
                        <wp:extent cx="2087880" cy="1137920"/>
                        <wp:effectExtent l="0" t="0" r="7620" b="5080"/>
                        <wp:docPr id="17" name="Picture 1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"/>
                                <pic:cNvPicPr/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7880" cy="1137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0" w:type="dxa"/>
                  <w:tcBorders>
                    <w:top w:val="none" w:sz="0" w:space="0" w:color="auto"/>
                    <w:left w:val="single" w:sz="18" w:space="0" w:color="4F81BD" w:themeColor="accent1"/>
                    <w:bottom w:val="none" w:sz="0" w:space="0" w:color="auto"/>
                    <w:right w:val="single" w:sz="18" w:space="0" w:color="4F81BD" w:themeColor="accent1"/>
                  </w:tcBorders>
                  <w:shd w:val="clear" w:color="auto" w:fill="auto"/>
                </w:tcPr>
                <w:p w:rsidR="00373F0D" w:rsidRDefault="00373F0D" w:rsidP="0082634D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Value : 72.0092389 g</w:t>
                  </w:r>
                </w:p>
                <w:p w:rsidR="00373F0D" w:rsidRDefault="00373F0D" w:rsidP="0082634D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Entities :2 component(s)</w:t>
                  </w:r>
                </w:p>
                <w:p w:rsidR="00373F0D" w:rsidRDefault="00373F0D" w:rsidP="0082634D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Result :Stress</w:t>
                  </w:r>
                </w:p>
                <w:p w:rsidR="00373F0D" w:rsidRDefault="00373F0D" w:rsidP="0082634D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Component :VON: von Mises Stress</w:t>
                  </w:r>
                </w:p>
                <w:p w:rsidR="00373F0D" w:rsidRDefault="00373F0D" w:rsidP="0082634D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Criterion :Model Max</w:t>
                  </w:r>
                </w:p>
                <w:p w:rsidR="00373F0D" w:rsidRDefault="00373F0D" w:rsidP="0082634D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Step Criterion : Across all Steps</w:t>
                  </w:r>
                </w:p>
                <w:p w:rsidR="00373F0D" w:rsidRDefault="00373F0D" w:rsidP="0082634D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Step No.:1</w:t>
                  </w:r>
                </w:p>
                <w:p w:rsidR="00373F0D" w:rsidRPr="00211C62" w:rsidRDefault="00373F0D" w:rsidP="0082634D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Alert Value: NA</w:t>
                  </w:r>
                </w:p>
              </w:tc>
            </w:tr>
            <w:tr w:rsidR="00373F0D" w:rsidTr="008263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0" w:type="dxa"/>
                  <w:tcBorders>
                    <w:top w:val="none" w:sz="0" w:space="0" w:color="auto"/>
                    <w:left w:val="single" w:sz="18" w:space="0" w:color="4F81BD" w:themeColor="accent1"/>
                    <w:bottom w:val="none" w:sz="0" w:space="0" w:color="auto"/>
                    <w:right w:val="single" w:sz="18" w:space="0" w:color="4F81BD" w:themeColor="accent1"/>
                  </w:tcBorders>
                  <w:shd w:val="clear" w:color="auto" w:fill="auto"/>
                  <w:vAlign w:val="center"/>
                </w:tcPr>
                <w:p w:rsidR="00373F0D" w:rsidRPr="00211C62" w:rsidRDefault="00373F0D" w:rsidP="0082634D">
                  <w:pPr>
                    <w:jc w:val="center"/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Stress2</w:t>
                  </w:r>
                </w:p>
              </w:tc>
              <w:tc>
                <w:tcPr>
                  <w:tcW w:w="3504" w:type="dxa"/>
                  <w:tcBorders>
                    <w:top w:val="none" w:sz="0" w:space="0" w:color="auto"/>
                    <w:left w:val="single" w:sz="18" w:space="0" w:color="4F81BD" w:themeColor="accent1"/>
                    <w:bottom w:val="none" w:sz="0" w:space="0" w:color="auto"/>
                    <w:right w:val="single" w:sz="18" w:space="0" w:color="4F81BD" w:themeColor="accent1"/>
                  </w:tcBorders>
                  <w:shd w:val="clear" w:color="auto" w:fill="auto"/>
                </w:tcPr>
                <w:p w:rsidR="00373F0D" w:rsidRPr="000B04D4" w:rsidRDefault="00373F0D" w:rsidP="0082634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noProof/>
                      <w:lang w:eastAsia="ja-JP"/>
                    </w:rPr>
                    <w:drawing>
                      <wp:inline distT="0" distB="0" distL="0" distR="0">
                        <wp:extent cx="2087880" cy="1137920"/>
                        <wp:effectExtent l="0" t="0" r="7620" b="5080"/>
                        <wp:docPr id="18" name="Picture 1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"/>
                                <pic:cNvPicPr/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7880" cy="1137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0" w:type="dxa"/>
                  <w:tcBorders>
                    <w:top w:val="none" w:sz="0" w:space="0" w:color="auto"/>
                    <w:left w:val="single" w:sz="18" w:space="0" w:color="4F81BD" w:themeColor="accent1"/>
                    <w:bottom w:val="none" w:sz="0" w:space="0" w:color="auto"/>
                    <w:right w:val="single" w:sz="18" w:space="0" w:color="4F81BD" w:themeColor="accent1"/>
                  </w:tcBorders>
                  <w:shd w:val="clear" w:color="auto" w:fill="auto"/>
                </w:tcPr>
                <w:p w:rsidR="00373F0D" w:rsidRDefault="00373F0D" w:rsidP="0082634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Value : 169168 psi</w:t>
                  </w:r>
                </w:p>
                <w:p w:rsidR="00373F0D" w:rsidRDefault="00373F0D" w:rsidP="0082634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Entities :</w:t>
                  </w:r>
                </w:p>
                <w:p w:rsidR="00373F0D" w:rsidRDefault="00373F0D" w:rsidP="0082634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Result :Stress</w:t>
                  </w:r>
                </w:p>
                <w:p w:rsidR="00373F0D" w:rsidRDefault="00373F0D" w:rsidP="0082634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Component :VON: von Mises Stress</w:t>
                  </w:r>
                </w:p>
                <w:p w:rsidR="00373F0D" w:rsidRDefault="00373F0D" w:rsidP="0082634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Criterion :Model Max</w:t>
                  </w:r>
                </w:p>
                <w:p w:rsidR="00373F0D" w:rsidRDefault="00373F0D" w:rsidP="0082634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Step Criterion : Across all Steps</w:t>
                  </w:r>
                </w:p>
                <w:p w:rsidR="00373F0D" w:rsidRDefault="00373F0D" w:rsidP="0082634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Step No.:1</w:t>
                  </w:r>
                </w:p>
                <w:p w:rsidR="00373F0D" w:rsidRPr="00211C62" w:rsidRDefault="00373F0D" w:rsidP="0082634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Alert Value: NA</w:t>
                  </w:r>
                </w:p>
              </w:tc>
            </w:tr>
            <w:tr w:rsidR="00373F0D" w:rsidTr="0082634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0" w:type="dxa"/>
                  <w:tcBorders>
                    <w:top w:val="none" w:sz="0" w:space="0" w:color="auto"/>
                    <w:left w:val="single" w:sz="18" w:space="0" w:color="4F81BD" w:themeColor="accent1"/>
                    <w:bottom w:val="none" w:sz="0" w:space="0" w:color="auto"/>
                    <w:right w:val="single" w:sz="18" w:space="0" w:color="4F81BD" w:themeColor="accent1"/>
                  </w:tcBorders>
                  <w:shd w:val="clear" w:color="auto" w:fill="auto"/>
                  <w:vAlign w:val="center"/>
                </w:tcPr>
                <w:p w:rsidR="00373F0D" w:rsidRPr="00211C62" w:rsidRDefault="00373F0D" w:rsidP="0082634D">
                  <w:pPr>
                    <w:jc w:val="center"/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Minimum Factor of Safety1</w:t>
                  </w:r>
                </w:p>
              </w:tc>
              <w:tc>
                <w:tcPr>
                  <w:tcW w:w="3504" w:type="dxa"/>
                  <w:tcBorders>
                    <w:top w:val="none" w:sz="0" w:space="0" w:color="auto"/>
                    <w:left w:val="single" w:sz="18" w:space="0" w:color="4F81BD" w:themeColor="accent1"/>
                    <w:bottom w:val="none" w:sz="0" w:space="0" w:color="auto"/>
                    <w:right w:val="single" w:sz="18" w:space="0" w:color="4F81BD" w:themeColor="accent1"/>
                  </w:tcBorders>
                  <w:shd w:val="clear" w:color="auto" w:fill="auto"/>
                </w:tcPr>
                <w:p w:rsidR="00373F0D" w:rsidRPr="000B04D4" w:rsidRDefault="00373F0D" w:rsidP="0082634D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rPr>
                      <w:noProof/>
                      <w:lang w:eastAsia="ja-JP"/>
                    </w:rPr>
                    <w:drawing>
                      <wp:inline distT="0" distB="0" distL="0" distR="0">
                        <wp:extent cx="2087880" cy="1137920"/>
                        <wp:effectExtent l="0" t="0" r="7620" b="5080"/>
                        <wp:docPr id="19" name="Picture 1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"/>
                                <pic:cNvPicPr/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7880" cy="1137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0" w:type="dxa"/>
                  <w:tcBorders>
                    <w:top w:val="none" w:sz="0" w:space="0" w:color="auto"/>
                    <w:left w:val="single" w:sz="18" w:space="0" w:color="4F81BD" w:themeColor="accent1"/>
                    <w:bottom w:val="none" w:sz="0" w:space="0" w:color="auto"/>
                    <w:right w:val="single" w:sz="18" w:space="0" w:color="4F81BD" w:themeColor="accent1"/>
                  </w:tcBorders>
                  <w:shd w:val="clear" w:color="auto" w:fill="auto"/>
                </w:tcPr>
                <w:p w:rsidR="00373F0D" w:rsidRDefault="00373F0D" w:rsidP="0082634D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Value : 1.39641</w:t>
                  </w:r>
                </w:p>
                <w:p w:rsidR="00373F0D" w:rsidRDefault="00373F0D" w:rsidP="0082634D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Entities :</w:t>
                  </w:r>
                </w:p>
                <w:p w:rsidR="00373F0D" w:rsidRDefault="00373F0D" w:rsidP="0082634D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Result :Factor of Safety</w:t>
                  </w:r>
                </w:p>
                <w:p w:rsidR="00373F0D" w:rsidRDefault="00373F0D" w:rsidP="0082634D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Component :Automatic</w:t>
                  </w:r>
                </w:p>
                <w:p w:rsidR="00373F0D" w:rsidRDefault="00373F0D" w:rsidP="0082634D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Criterion :Model Max</w:t>
                  </w:r>
                </w:p>
                <w:p w:rsidR="00373F0D" w:rsidRDefault="00373F0D" w:rsidP="0082634D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Step Criterion : Across all Steps</w:t>
                  </w:r>
                </w:p>
                <w:p w:rsidR="00373F0D" w:rsidRDefault="00373F0D" w:rsidP="0082634D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Step No.:1</w:t>
                  </w:r>
                </w:p>
                <w:p w:rsidR="00373F0D" w:rsidRPr="00211C62" w:rsidRDefault="00373F0D" w:rsidP="0082634D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Alert Value: NA</w:t>
                  </w:r>
                </w:p>
              </w:tc>
            </w:tr>
            <w:tr w:rsidR="00A57F84" w:rsidTr="00D60D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0" w:type="dxa"/>
                  <w:tcBorders>
                    <w:top w:val="none" w:sz="0" w:space="0" w:color="auto"/>
                    <w:left w:val="single" w:sz="18" w:space="0" w:color="4F81BD" w:themeColor="accent1"/>
                    <w:bottom w:val="none" w:sz="0" w:space="0" w:color="auto"/>
                    <w:right w:val="single" w:sz="18" w:space="0" w:color="4F81BD" w:themeColor="accent1"/>
                  </w:tcBorders>
                  <w:shd w:val="clear" w:color="auto" w:fill="auto"/>
                  <w:vAlign w:val="center"/>
                </w:tcPr>
                <w:p w:rsidR="00A57F84" w:rsidRPr="00211C62" w:rsidRDefault="00373F0D" w:rsidP="00A57F84">
                  <w:pPr>
                    <w:jc w:val="center"/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Mass2</w:t>
                  </w:r>
                </w:p>
              </w:tc>
              <w:tc>
                <w:tcPr>
                  <w:tcW w:w="3504" w:type="dxa"/>
                  <w:tcBorders>
                    <w:top w:val="none" w:sz="0" w:space="0" w:color="auto"/>
                    <w:left w:val="single" w:sz="18" w:space="0" w:color="4F81BD" w:themeColor="accent1"/>
                    <w:bottom w:val="none" w:sz="0" w:space="0" w:color="auto"/>
                    <w:right w:val="single" w:sz="18" w:space="0" w:color="4F81BD" w:themeColor="accent1"/>
                  </w:tcBorders>
                  <w:shd w:val="clear" w:color="auto" w:fill="auto"/>
                </w:tcPr>
                <w:p w:rsidR="00A57F84" w:rsidRPr="000B04D4" w:rsidRDefault="00373F0D" w:rsidP="00A57F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noProof/>
                      <w:lang w:eastAsia="ja-JP"/>
                    </w:rPr>
                    <w:drawing>
                      <wp:inline distT="0" distB="0" distL="0" distR="0">
                        <wp:extent cx="2087880" cy="1137920"/>
                        <wp:effectExtent l="0" t="0" r="7620" b="5080"/>
                        <wp:docPr id="20" name="Picture 2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"/>
                                <pic:cNvPicPr/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7880" cy="1137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0" w:type="dxa"/>
                  <w:tcBorders>
                    <w:top w:val="none" w:sz="0" w:space="0" w:color="auto"/>
                    <w:left w:val="single" w:sz="18" w:space="0" w:color="4F81BD" w:themeColor="accent1"/>
                    <w:bottom w:val="none" w:sz="0" w:space="0" w:color="auto"/>
                    <w:right w:val="single" w:sz="18" w:space="0" w:color="4F81BD" w:themeColor="accent1"/>
                  </w:tcBorders>
                  <w:shd w:val="clear" w:color="auto" w:fill="auto"/>
                </w:tcPr>
                <w:p w:rsidR="00373F0D" w:rsidRDefault="00373F0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Value : 931.539708 g</w:t>
                  </w:r>
                </w:p>
                <w:p w:rsidR="00373F0D" w:rsidRDefault="00373F0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Entities :</w:t>
                  </w:r>
                </w:p>
                <w:p w:rsidR="00373F0D" w:rsidRDefault="00373F0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Result :Stress</w:t>
                  </w:r>
                </w:p>
                <w:p w:rsidR="00373F0D" w:rsidRDefault="00373F0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Component :VON: von Mises Stress</w:t>
                  </w:r>
                </w:p>
                <w:p w:rsidR="00373F0D" w:rsidRDefault="00373F0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Criterion :Model Max</w:t>
                  </w:r>
                </w:p>
                <w:p w:rsidR="00373F0D" w:rsidRDefault="00373F0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Step Criterion : Across all Steps</w:t>
                  </w:r>
                </w:p>
                <w:p w:rsidR="00373F0D" w:rsidRDefault="00373F0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Step No.:1</w:t>
                  </w:r>
                </w:p>
                <w:p w:rsidR="00A57F84" w:rsidRPr="00211C62" w:rsidRDefault="00373F0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Alert Value: NA</w:t>
                  </w:r>
                </w:p>
              </w:tc>
            </w:tr>
          </w:tbl>
          <w:p w:rsidR="002C53F9" w:rsidRPr="00F077CB" w:rsidRDefault="002C53F9" w:rsidP="000A7C6B"/>
        </w:tc>
      </w:tr>
    </w:tbl>
    <w:p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:rsidR="005F5B79" w:rsidRDefault="00373F0D" w:rsidP="000A7C6B">
            <w:pPr>
              <w:pStyle w:val="Heading1"/>
              <w:outlineLvl w:val="0"/>
            </w:pPr>
            <w:bookmarkStart w:id="18" w:name="_Toc482116921"/>
            <w:r>
              <w:lastRenderedPageBreak/>
              <w:t>Resultant Forces</w:t>
            </w:r>
            <w:bookmarkEnd w:id="18"/>
          </w:p>
          <w:p w:rsidR="005F5B79" w:rsidRPr="000B04D4" w:rsidRDefault="00373F0D" w:rsidP="000A7C6B">
            <w:pPr>
              <w:pStyle w:val="Heading2"/>
              <w:outlineLvl w:val="1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373F0D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373F0D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373F0D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373F0D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373F0D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373F0D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373F0D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373F0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373F0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-195.455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373F0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-0.0547009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373F0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41.5561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373F0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199.824</w:t>
                  </w:r>
                </w:p>
              </w:tc>
            </w:tr>
          </w:tbl>
          <w:p w:rsidR="005F5B79" w:rsidRPr="000B04D4" w:rsidRDefault="00373F0D" w:rsidP="000A7C6B">
            <w:pPr>
              <w:pStyle w:val="Heading2"/>
              <w:outlineLvl w:val="1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373F0D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373F0D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373F0D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373F0D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373F0D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373F0D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373F0D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373F0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373F0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373F0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373F0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373F0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:rsidR="005F5B79" w:rsidRDefault="005F5B79" w:rsidP="000A7C6B"/>
        </w:tc>
      </w:tr>
      <w:tr w:rsidR="005F5B79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:rsidR="005F5B79" w:rsidRDefault="005F5B79" w:rsidP="000A7C6B">
            <w:bookmarkStart w:id="19" w:name="_Toc243733151"/>
            <w:bookmarkStart w:id="20" w:name="_Toc245020119"/>
            <w:bookmarkStart w:id="21" w:name="_Toc245020151"/>
          </w:p>
        </w:tc>
      </w:tr>
      <w:bookmarkEnd w:id="19"/>
      <w:bookmarkEnd w:id="20"/>
      <w:bookmarkEnd w:id="21"/>
    </w:tbl>
    <w:p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EC2432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50542D" w:rsidRPr="00373F0D" w:rsidRDefault="00373F0D" w:rsidP="00373F0D">
            <w:pPr>
              <w:pStyle w:val="Heading1"/>
              <w:outlineLvl w:val="0"/>
            </w:pPr>
            <w:bookmarkStart w:id="22" w:name="_Toc482116922"/>
            <w:r>
              <w:t>Beams</w:t>
            </w:r>
            <w:bookmarkEnd w:id="22"/>
          </w:p>
          <w:p w:rsidR="00EC2432" w:rsidRDefault="00373F0D" w:rsidP="00373F0D">
            <w:r>
              <w:rPr>
                <w:sz w:val="24"/>
                <w:szCs w:val="24"/>
              </w:rPr>
              <w:t>No Data</w:t>
            </w:r>
          </w:p>
        </w:tc>
      </w:tr>
    </w:tbl>
    <w:p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EC2432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EC2432" w:rsidRDefault="00373F0D" w:rsidP="000A7C6B">
            <w:pPr>
              <w:pStyle w:val="Heading1"/>
              <w:outlineLvl w:val="0"/>
            </w:pPr>
            <w:bookmarkStart w:id="23" w:name="_Toc482116923"/>
            <w:bookmarkStart w:id="24" w:name="_Toc243733152"/>
            <w:bookmarkStart w:id="25" w:name="_Toc245020120"/>
            <w:bookmarkStart w:id="26" w:name="_Toc245020152"/>
            <w:r>
              <w:lastRenderedPageBreak/>
              <w:t>Study Results</w:t>
            </w:r>
            <w:bookmarkEnd w:id="23"/>
          </w:p>
          <w:p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523"/>
              <w:gridCol w:w="3356"/>
              <w:gridCol w:w="2287"/>
              <w:gridCol w:w="2255"/>
            </w:tblGrid>
            <w:tr w:rsidR="00373F0D" w:rsidTr="008263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373F0D" w:rsidRDefault="00373F0D" w:rsidP="00373F0D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373F0D" w:rsidRDefault="00373F0D" w:rsidP="00373F0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373F0D" w:rsidRDefault="00373F0D" w:rsidP="00373F0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373F0D" w:rsidRDefault="00373F0D" w:rsidP="00373F0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373F0D" w:rsidTr="008263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373F0D" w:rsidRPr="004D2956" w:rsidRDefault="00373F0D" w:rsidP="00373F0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373F0D" w:rsidRPr="004D2956" w:rsidRDefault="00373F0D" w:rsidP="00373F0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373F0D" w:rsidRDefault="00373F0D" w:rsidP="00373F0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32941.4 N/m^2</w:t>
                  </w:r>
                </w:p>
                <w:p w:rsidR="00373F0D" w:rsidRPr="004D2956" w:rsidRDefault="00373F0D" w:rsidP="00373F0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3833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373F0D" w:rsidRDefault="00373F0D" w:rsidP="00373F0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1.16637e+009 N/m^2</w:t>
                  </w:r>
                </w:p>
                <w:p w:rsidR="00373F0D" w:rsidRPr="004D2956" w:rsidRDefault="00373F0D" w:rsidP="00373F0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3411</w:t>
                  </w:r>
                </w:p>
              </w:tc>
            </w:tr>
            <w:tr w:rsidR="00373F0D" w:rsidTr="0082634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373F0D" w:rsidRDefault="00373F0D" w:rsidP="00373F0D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  <w:lang w:eastAsia="ja-JP"/>
                    </w:rPr>
                    <w:drawing>
                      <wp:inline distT="0" distB="0" distL="0" distR="0">
                        <wp:extent cx="6646545" cy="3623310"/>
                        <wp:effectExtent l="0" t="0" r="1905" b="0"/>
                        <wp:docPr id="21" name="Picture 2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"/>
                                <pic:cNvPicPr/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6233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73F0D" w:rsidRPr="004D2956" w:rsidRDefault="00373F0D" w:rsidP="00373F0D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Waxo_C2-Static 2-Stress-Stress1</w:t>
                  </w:r>
                </w:p>
              </w:tc>
            </w:tr>
          </w:tbl>
          <w:p w:rsidR="00373F0D" w:rsidRDefault="00373F0D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524"/>
              <w:gridCol w:w="3422"/>
              <w:gridCol w:w="2220"/>
              <w:gridCol w:w="2255"/>
            </w:tblGrid>
            <w:tr w:rsidR="00373F0D" w:rsidTr="008263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373F0D" w:rsidRDefault="00373F0D" w:rsidP="00373F0D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373F0D" w:rsidRDefault="00373F0D" w:rsidP="00373F0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373F0D" w:rsidRDefault="00373F0D" w:rsidP="00373F0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373F0D" w:rsidRDefault="00373F0D" w:rsidP="00373F0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373F0D" w:rsidTr="008263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373F0D" w:rsidRPr="004D2956" w:rsidRDefault="00373F0D" w:rsidP="00373F0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373F0D" w:rsidRPr="004D2956" w:rsidRDefault="00373F0D" w:rsidP="00373F0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373F0D" w:rsidRDefault="00373F0D" w:rsidP="00373F0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 mm</w:t>
                  </w:r>
                </w:p>
                <w:p w:rsidR="00373F0D" w:rsidRPr="004D2956" w:rsidRDefault="00373F0D" w:rsidP="00373F0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33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373F0D" w:rsidRDefault="00373F0D" w:rsidP="00373F0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102.907 mm</w:t>
                  </w:r>
                </w:p>
                <w:p w:rsidR="00373F0D" w:rsidRPr="004D2956" w:rsidRDefault="00373F0D" w:rsidP="00373F0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3137</w:t>
                  </w:r>
                </w:p>
              </w:tc>
            </w:tr>
            <w:tr w:rsidR="00373F0D" w:rsidTr="0082634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373F0D" w:rsidRDefault="00373F0D" w:rsidP="00373F0D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  <w:lang w:eastAsia="ja-JP"/>
                    </w:rPr>
                    <w:lastRenderedPageBreak/>
                    <w:drawing>
                      <wp:inline distT="0" distB="0" distL="0" distR="0">
                        <wp:extent cx="6646545" cy="3623310"/>
                        <wp:effectExtent l="0" t="0" r="1905" b="0"/>
                        <wp:docPr id="22" name="Picture 2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"/>
                                <pic:cNvPicPr/>
                              </pic:nvPicPr>
                              <pic:blipFill>
                                <a:blip r:embed="rId2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6233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73F0D" w:rsidRPr="004D2956" w:rsidRDefault="00373F0D" w:rsidP="00373F0D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Waxo_C2-Static 2-Displacement-Displacement1</w:t>
                  </w:r>
                </w:p>
              </w:tc>
            </w:tr>
          </w:tbl>
          <w:p w:rsidR="00373F0D" w:rsidRDefault="00373F0D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523"/>
              <w:gridCol w:w="3422"/>
              <w:gridCol w:w="2287"/>
              <w:gridCol w:w="2189"/>
            </w:tblGrid>
            <w:tr w:rsidR="00373F0D" w:rsidTr="008263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373F0D" w:rsidRDefault="00373F0D" w:rsidP="00373F0D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373F0D" w:rsidRDefault="00373F0D" w:rsidP="00373F0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373F0D" w:rsidRDefault="00373F0D" w:rsidP="00373F0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373F0D" w:rsidRDefault="00373F0D" w:rsidP="00373F0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373F0D" w:rsidTr="008263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373F0D" w:rsidRPr="004D2956" w:rsidRDefault="00373F0D" w:rsidP="00373F0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373F0D" w:rsidRPr="004D2956" w:rsidRDefault="00373F0D" w:rsidP="00373F0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373F0D" w:rsidRDefault="00373F0D" w:rsidP="00373F0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4.16573e-007 </w:t>
                  </w:r>
                </w:p>
                <w:p w:rsidR="00373F0D" w:rsidRPr="004D2956" w:rsidRDefault="00373F0D" w:rsidP="00373F0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1624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373F0D" w:rsidRDefault="00373F0D" w:rsidP="00373F0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0.0118756 </w:t>
                  </w:r>
                </w:p>
                <w:p w:rsidR="00373F0D" w:rsidRPr="004D2956" w:rsidRDefault="00373F0D" w:rsidP="00373F0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1430</w:t>
                  </w:r>
                </w:p>
              </w:tc>
            </w:tr>
            <w:tr w:rsidR="00373F0D" w:rsidTr="0082634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373F0D" w:rsidRDefault="00373F0D" w:rsidP="00373F0D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  <w:lang w:eastAsia="ja-JP"/>
                    </w:rPr>
                    <w:drawing>
                      <wp:inline distT="0" distB="0" distL="0" distR="0">
                        <wp:extent cx="6646545" cy="3623310"/>
                        <wp:effectExtent l="0" t="0" r="1905" b="0"/>
                        <wp:docPr id="23" name="Picture 2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"/>
                                <pic:cNvPicPr/>
                              </pic:nvPicPr>
                              <pic:blipFill>
                                <a:blip r:embed="rId2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6233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73F0D" w:rsidRPr="004D2956" w:rsidRDefault="00373F0D" w:rsidP="00373F0D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Waxo_C2-Static 2-Strain-Strain1</w:t>
                  </w:r>
                </w:p>
              </w:tc>
            </w:tr>
          </w:tbl>
          <w:p w:rsidR="00373F0D" w:rsidRDefault="00373F0D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523"/>
              <w:gridCol w:w="3422"/>
              <w:gridCol w:w="2287"/>
              <w:gridCol w:w="2189"/>
            </w:tblGrid>
            <w:tr w:rsidR="00373F0D" w:rsidTr="008263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373F0D" w:rsidRDefault="00373F0D" w:rsidP="00373F0D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373F0D" w:rsidRDefault="00373F0D" w:rsidP="00373F0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373F0D" w:rsidRDefault="00373F0D" w:rsidP="00373F0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373F0D" w:rsidRDefault="00373F0D" w:rsidP="00373F0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373F0D" w:rsidTr="008263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373F0D" w:rsidRPr="004D2956" w:rsidRDefault="00373F0D" w:rsidP="00373F0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Factor of Safety1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373F0D" w:rsidRPr="004D2956" w:rsidRDefault="00373F0D" w:rsidP="00373F0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Max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373F0D" w:rsidRDefault="00373F0D" w:rsidP="00373F0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1.39641 </w:t>
                  </w:r>
                </w:p>
                <w:p w:rsidR="00373F0D" w:rsidRPr="004D2956" w:rsidRDefault="00373F0D" w:rsidP="00373F0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Node: 17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373F0D" w:rsidRDefault="00373F0D" w:rsidP="00373F0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 xml:space="preserve">59196 </w:t>
                  </w:r>
                </w:p>
                <w:p w:rsidR="00373F0D" w:rsidRPr="004D2956" w:rsidRDefault="00373F0D" w:rsidP="00373F0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Node: 3833</w:t>
                  </w:r>
                </w:p>
              </w:tc>
            </w:tr>
            <w:tr w:rsidR="00373F0D" w:rsidTr="0082634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373F0D" w:rsidRDefault="00373F0D" w:rsidP="00373F0D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  <w:lang w:eastAsia="ja-JP"/>
                    </w:rPr>
                    <w:lastRenderedPageBreak/>
                    <w:drawing>
                      <wp:inline distT="0" distB="0" distL="0" distR="0">
                        <wp:extent cx="6646545" cy="3623310"/>
                        <wp:effectExtent l="0" t="0" r="1905" b="0"/>
                        <wp:docPr id="24" name="Picture 2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"/>
                                <pic:cNvPicPr/>
                              </pic:nvPicPr>
                              <pic:blipFill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6233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73F0D" w:rsidRPr="004D2956" w:rsidRDefault="00373F0D" w:rsidP="00373F0D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Waxo_C2-Static 2-Factor of Safety-Factor of Safety1</w:t>
                  </w:r>
                </w:p>
              </w:tc>
            </w:tr>
          </w:tbl>
          <w:p w:rsidR="00373F0D" w:rsidRPr="000B04D4" w:rsidRDefault="00373F0D" w:rsidP="000A7C6B"/>
          <w:bookmarkEnd w:id="24"/>
          <w:bookmarkEnd w:id="25"/>
          <w:bookmarkEnd w:id="26"/>
          <w:p w:rsidR="00EC2432" w:rsidRDefault="00EC2432" w:rsidP="000A7C6B"/>
        </w:tc>
      </w:tr>
    </w:tbl>
    <w:p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0B1701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0B1701" w:rsidRDefault="00373F0D" w:rsidP="00373F0D">
            <w:pPr>
              <w:pStyle w:val="Heading1"/>
              <w:outlineLvl w:val="0"/>
            </w:pPr>
            <w:bookmarkStart w:id="27" w:name="_Toc482116924"/>
            <w:r>
              <w:t>Conclusion</w:t>
            </w:r>
            <w:bookmarkEnd w:id="27"/>
          </w:p>
        </w:tc>
      </w:tr>
    </w:tbl>
    <w:p w:rsidR="00AC3438" w:rsidRPr="00AC3438" w:rsidRDefault="00AC3438" w:rsidP="00373F0D"/>
    <w:sectPr w:rsidR="00AC3438" w:rsidRPr="00AC3438" w:rsidSect="00373F0D">
      <w:footerReference w:type="default" r:id="rId27"/>
      <w:footerReference w:type="first" r:id="rId28"/>
      <w:pgSz w:w="11907" w:h="1683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EE1" w:rsidRDefault="00EA0EE1" w:rsidP="00F25CD7">
      <w:pPr>
        <w:spacing w:after="0" w:line="240" w:lineRule="auto"/>
      </w:pPr>
      <w:r>
        <w:separator/>
      </w:r>
    </w:p>
  </w:endnote>
  <w:endnote w:type="continuationSeparator" w:id="0">
    <w:p w:rsidR="00EA0EE1" w:rsidRDefault="00EA0EE1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52"/>
      <w:gridCol w:w="3848"/>
      <w:gridCol w:w="4442"/>
      <w:gridCol w:w="541"/>
    </w:tblGrid>
    <w:tr w:rsidR="00DC4D2F" w:rsidTr="003E1AE9">
      <w:tc>
        <w:tcPr>
          <w:tcW w:w="867" w:type="pct"/>
        </w:tcPr>
        <w:p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  <w:lang w:eastAsia="ja-JP"/>
            </w:rPr>
            <w:drawing>
              <wp:inline distT="0" distB="0" distL="0" distR="0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:rsidR="00DC4D2F" w:rsidRDefault="00373F0D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:rsidR="00DC4D2F" w:rsidRDefault="00373F0D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Waxo_C2</w:t>
          </w:r>
        </w:p>
      </w:tc>
      <w:tc>
        <w:tcPr>
          <w:tcW w:w="0" w:type="auto"/>
          <w:vAlign w:val="bottom"/>
        </w:tcPr>
        <w:p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270AF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:rsidR="00DC4D2F" w:rsidRPr="00BF0BC4" w:rsidRDefault="00DC4D2F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:rsidTr="00BF0BC4">
      <w:tc>
        <w:tcPr>
          <w:tcW w:w="1908" w:type="dxa"/>
        </w:tcPr>
        <w:p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  <w:lang w:eastAsia="ja-JP"/>
            </w:rPr>
            <w:drawing>
              <wp:inline distT="0" distB="0" distL="0" distR="0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:rsidR="00DC4D2F" w:rsidRDefault="00373F0D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:rsidR="00DC4D2F" w:rsidRDefault="00373F0D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Waxo_C2</w:t>
          </w:r>
        </w:p>
      </w:tc>
      <w:tc>
        <w:tcPr>
          <w:tcW w:w="360" w:type="dxa"/>
          <w:vAlign w:val="bottom"/>
        </w:tcPr>
        <w:p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270AF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EE1" w:rsidRDefault="00EA0EE1" w:rsidP="00F25CD7">
      <w:pPr>
        <w:spacing w:after="0" w:line="240" w:lineRule="auto"/>
      </w:pPr>
      <w:r>
        <w:separator/>
      </w:r>
    </w:p>
  </w:footnote>
  <w:footnote w:type="continuationSeparator" w:id="0">
    <w:p w:rsidR="00EA0EE1" w:rsidRDefault="00EA0EE1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F0D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3F0D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270AF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0EE1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7FCE35-60C5-4032-8598-4096B7F62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Yacine\Documents\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BBF338-2D7C-4B04-A007-A722A0FDB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4</TotalTime>
  <Pages>12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Yacine</dc:creator>
  <cp:lastModifiedBy>Yacine Bougrinat</cp:lastModifiedBy>
  <cp:revision>2</cp:revision>
  <dcterms:created xsi:type="dcterms:W3CDTF">2017-05-09T22:11:00Z</dcterms:created>
  <dcterms:modified xsi:type="dcterms:W3CDTF">2017-09-21T12:54:00Z</dcterms:modified>
</cp:coreProperties>
</file>