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03192A">
        <w:trPr>
          <w:cantSplit/>
          <w:trHeight w:val="4488"/>
        </w:trPr>
        <w:tc>
          <w:tcPr>
            <w:tcW w:w="6285" w:type="dxa"/>
          </w:tcPr>
          <w:p w:rsidR="00F448BC" w:rsidRDefault="006E255B" w:rsidP="0003192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39827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4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97"/>
            </w:tblGrid>
            <w:tr w:rsidR="00B77317" w:rsidTr="00BE081A">
              <w:trPr>
                <w:cantSplit/>
                <w:trHeight w:val="2187"/>
              </w:trPr>
              <w:tc>
                <w:tcPr>
                  <w:tcW w:w="4497" w:type="dxa"/>
                </w:tcPr>
                <w:p w:rsidR="00B77317" w:rsidRPr="00CD1539" w:rsidRDefault="006E255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torqueLandaBar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6E255B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April 21, 2017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6E255B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 1</w:t>
                  </w:r>
                </w:p>
                <w:p w:rsidR="00B77317" w:rsidRPr="006A441F" w:rsidRDefault="006E255B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Design Study</w:t>
                  </w:r>
                </w:p>
              </w:tc>
            </w:tr>
            <w:tr w:rsidR="00B77317" w:rsidTr="003B208E">
              <w:trPr>
                <w:cantSplit/>
                <w:trHeight w:val="7308"/>
              </w:trPr>
              <w:tc>
                <w:tcPr>
                  <w:tcW w:w="4497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6E255B" w:rsidP="003B208E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6E255B" w:rsidRDefault="00CF5CD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480547936" w:history="1">
                        <w:r w:rsidR="006E255B" w:rsidRPr="00AB4E34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6E255B">
                          <w:rPr>
                            <w:noProof/>
                            <w:webHidden/>
                          </w:rPr>
                          <w:tab/>
                        </w:r>
                        <w:r w:rsidR="006E255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E255B">
                          <w:rPr>
                            <w:noProof/>
                            <w:webHidden/>
                          </w:rPr>
                          <w:instrText xml:space="preserve"> PAGEREF _Toc480547936 \h </w:instrText>
                        </w:r>
                        <w:r w:rsidR="006E255B">
                          <w:rPr>
                            <w:noProof/>
                            <w:webHidden/>
                          </w:rPr>
                        </w:r>
                        <w:r w:rsidR="006E255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E255B">
                          <w:rPr>
                            <w:noProof/>
                            <w:webHidden/>
                          </w:rPr>
                          <w:t>1</w:t>
                        </w:r>
                        <w:r w:rsidR="006E255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E255B" w:rsidRDefault="006E255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0547937" w:history="1">
                        <w:r w:rsidRPr="00AB4E34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_Toc480547937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E255B" w:rsidRDefault="006E255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0547938" w:history="1">
                        <w:r w:rsidRPr="00AB4E34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_Toc480547938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E255B" w:rsidRDefault="006E255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0547939" w:history="1">
                        <w:r w:rsidRPr="00AB4E34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_Toc480547939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E255B" w:rsidRDefault="006E255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0547940" w:history="1">
                        <w:r w:rsidRPr="00AB4E34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_Toc480547940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E255B" w:rsidRDefault="006E255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0547941" w:history="1">
                        <w:r w:rsidRPr="00AB4E34">
                          <w:rPr>
                            <w:rStyle w:val="Hyperlink"/>
                            <w:noProof/>
                          </w:rPr>
                          <w:t>Design Study Setup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_Toc480547941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E255B" w:rsidRDefault="006E255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0547942" w:history="1">
                        <w:r w:rsidRPr="00AB4E34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_Toc480547942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6E255B" w:rsidRDefault="006E255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480547943" w:history="1">
                        <w:r w:rsidRPr="00AB4E34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_Toc480547943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CF5CDD" w:rsidP="003B208E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6E255B" w:rsidP="00C27B5D">
            <w:pPr>
              <w:pStyle w:val="Heading1"/>
              <w:outlineLvl w:val="0"/>
            </w:pPr>
            <w:bookmarkStart w:id="0" w:name="_Toc480547936"/>
            <w:r>
              <w:t>Description</w:t>
            </w:r>
            <w:bookmarkEnd w:id="0"/>
          </w:p>
          <w:p w:rsidR="00F448BC" w:rsidRPr="00E65D6E" w:rsidRDefault="006E255B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BB0554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43025" w:rsidTr="00343025">
        <w:tc>
          <w:tcPr>
            <w:tcW w:w="11016" w:type="dxa"/>
          </w:tcPr>
          <w:p w:rsidR="00343025" w:rsidRDefault="006E255B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480547937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6E255B" w:rsidP="00FF408C">
            <w:pPr>
              <w:pStyle w:val="Heading1"/>
              <w:outlineLvl w:val="0"/>
            </w:pPr>
            <w:bookmarkStart w:id="5" w:name="_Toc480547938"/>
            <w:r>
              <w:t>Model Information</w:t>
            </w:r>
            <w:bookmarkEnd w:id="5"/>
          </w:p>
          <w:p w:rsidR="00211C62" w:rsidRDefault="00211C62" w:rsidP="00FF408C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auto"/>
                <w:bottom w:val="single" w:sz="18" w:space="0" w:color="4F81BD" w:themeColor="accent1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27"/>
              <w:gridCol w:w="1893"/>
              <w:gridCol w:w="4930"/>
              <w:gridCol w:w="2130"/>
            </w:tblGrid>
            <w:tr w:rsidR="00784E99" w:rsidTr="00ED5A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6E255B" w:rsidP="004766D3">
                  <w:r>
                    <w:t>Document Name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6E255B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Configuration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6E255B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Document Path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BE5F1" w:themeFill="accent1" w:themeFillTint="33"/>
                </w:tcPr>
                <w:p w:rsidR="00211C62" w:rsidRDefault="006E255B" w:rsidP="004766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 Modified</w:t>
                  </w:r>
                </w:p>
              </w:tc>
            </w:tr>
            <w:tr w:rsidR="00784E99" w:rsidTr="00ED5A0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2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6E255B" w:rsidP="00F9556E">
                  <w:pPr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torqueLandaBar</w:t>
                  </w:r>
                </w:p>
              </w:tc>
              <w:tc>
                <w:tcPr>
                  <w:tcW w:w="18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6E255B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Default</w:t>
                  </w:r>
                </w:p>
              </w:tc>
              <w:tc>
                <w:tcPr>
                  <w:tcW w:w="49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6E255B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Z:\Research project\myWork\Design\WaxoDesign\torqueLandaBar.SLDPRT</w:t>
                  </w:r>
                </w:p>
              </w:tc>
              <w:tc>
                <w:tcPr>
                  <w:tcW w:w="213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211C62" w:rsidRPr="00211C62" w:rsidRDefault="006E255B" w:rsidP="00F9556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Apr 20 21:05:39 2017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6E255B" w:rsidP="00B35001">
            <w:pPr>
              <w:pStyle w:val="Heading1"/>
              <w:outlineLvl w:val="0"/>
            </w:pPr>
            <w:bookmarkStart w:id="6" w:name="_Toc480547939"/>
            <w:r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88"/>
              <w:gridCol w:w="5392"/>
            </w:tblGrid>
            <w:tr w:rsidR="00B35001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B35001" w:rsidRDefault="006E255B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B35001" w:rsidRDefault="006E255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Design Study 1</w:t>
                  </w:r>
                </w:p>
              </w:tc>
            </w:tr>
            <w:tr w:rsidR="006E255B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6E255B" w:rsidRDefault="006E255B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6E255B" w:rsidRDefault="006E255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Design Study(Optimization)</w:t>
                  </w:r>
                </w:p>
              </w:tc>
            </w:tr>
            <w:tr w:rsidR="006E255B" w:rsidTr="007243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6E255B" w:rsidRDefault="006E255B" w:rsidP="005E294F">
                  <w:r>
                    <w:t>Design Study Quality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6E255B" w:rsidRDefault="006E255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High quality (slower)</w:t>
                  </w:r>
                </w:p>
              </w:tc>
            </w:tr>
            <w:tr w:rsidR="006E255B" w:rsidTr="007243E2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left w:val="single" w:sz="8" w:space="0" w:color="auto"/>
                    <w:right w:val="single" w:sz="8" w:space="0" w:color="FFFFFF" w:themeColor="background1"/>
                  </w:tcBorders>
                </w:tcPr>
                <w:p w:rsidR="006E255B" w:rsidRDefault="006E255B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left w:val="single" w:sz="8" w:space="0" w:color="FFFFFF" w:themeColor="background1"/>
                    <w:right w:val="single" w:sz="8" w:space="0" w:color="auto"/>
                  </w:tcBorders>
                </w:tcPr>
                <w:p w:rsidR="006E255B" w:rsidRDefault="006E255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SOLIDWORKS document(Z:\Research project\myWork\Design\WaxoDesign)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AC3438" w:rsidRDefault="00AC343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36170" w:rsidTr="00836170">
        <w:tc>
          <w:tcPr>
            <w:tcW w:w="11016" w:type="dxa"/>
          </w:tcPr>
          <w:p w:rsidR="00836170" w:rsidRDefault="006E255B">
            <w:pPr>
              <w:pStyle w:val="Heading1"/>
              <w:outlineLvl w:val="0"/>
            </w:pPr>
            <w:bookmarkStart w:id="7" w:name="_Toc480547940"/>
            <w:r>
              <w:lastRenderedPageBreak/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90"/>
              <w:gridCol w:w="5390"/>
            </w:tblGrid>
            <w:tr w:rsidR="008361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  <w:hideMark/>
                </w:tcPr>
                <w:p w:rsidR="00836170" w:rsidRDefault="006E255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  <w:hideMark/>
                </w:tcPr>
                <w:p w:rsidR="00836170" w:rsidRDefault="006E2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6E255B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6E255B" w:rsidRDefault="006E255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6E255B" w:rsidRDefault="006E2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6E255B" w:rsidRDefault="006E255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6E255B" w:rsidRDefault="006E2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6E255B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6E255B" w:rsidRDefault="006E255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6E255B" w:rsidRDefault="006E255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8" w:space="0" w:color="4F81BD" w:themeColor="accent1"/>
                    <w:left w:val="single" w:sz="8" w:space="0" w:color="auto"/>
                    <w:bottom w:val="single" w:sz="8" w:space="0" w:color="4F81BD" w:themeColor="accent1"/>
                    <w:right w:val="single" w:sz="8" w:space="0" w:color="FFFFFF" w:themeColor="background1"/>
                  </w:tcBorders>
                </w:tcPr>
                <w:p w:rsidR="006E255B" w:rsidRDefault="006E255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8" w:space="0" w:color="4F81BD" w:themeColor="accent1"/>
                    <w:left w:val="single" w:sz="8" w:space="0" w:color="FFFFFF" w:themeColor="background1"/>
                    <w:bottom w:val="single" w:sz="8" w:space="0" w:color="4F81BD" w:themeColor="accent1"/>
                    <w:right w:val="single" w:sz="8" w:space="0" w:color="auto"/>
                  </w:tcBorders>
                </w:tcPr>
                <w:p w:rsidR="006E255B" w:rsidRDefault="006E255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836170" w:rsidRDefault="00836170"/>
        </w:tc>
      </w:tr>
    </w:tbl>
    <w:p w:rsidR="00836170" w:rsidRDefault="008361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C32A06" w:rsidTr="00536CCB">
        <w:tc>
          <w:tcPr>
            <w:tcW w:w="11016" w:type="dxa"/>
          </w:tcPr>
          <w:p w:rsidR="00C32A06" w:rsidRDefault="006E255B" w:rsidP="00536CCB">
            <w:pPr>
              <w:pStyle w:val="Heading1"/>
              <w:outlineLvl w:val="0"/>
              <w:rPr>
                <w:rStyle w:val="Strong"/>
              </w:rPr>
            </w:pPr>
            <w:bookmarkStart w:id="8" w:name="_Toc243733145"/>
            <w:bookmarkStart w:id="9" w:name="_Toc245020113"/>
            <w:bookmarkStart w:id="10" w:name="_Toc245020145"/>
            <w:bookmarkStart w:id="11" w:name="_Toc480547941"/>
            <w:r>
              <w:rPr>
                <w:rStyle w:val="Strong"/>
              </w:rPr>
              <w:t>Design Study Setup</w:t>
            </w:r>
            <w:bookmarkEnd w:id="11"/>
          </w:p>
          <w:p w:rsidR="00C32A06" w:rsidRDefault="00C32A06" w:rsidP="00536CCB"/>
          <w:p w:rsidR="00C32A06" w:rsidRPr="00607283" w:rsidRDefault="006E255B" w:rsidP="00536CCB">
            <w:pPr>
              <w:rPr>
                <w:b/>
              </w:rPr>
            </w:pPr>
            <w:r>
              <w:rPr>
                <w:b/>
              </w:rPr>
              <w:t>Design Variables</w:t>
            </w:r>
          </w:p>
          <w:tbl>
            <w:tblPr>
              <w:tblStyle w:val="LightList-Accent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3"/>
              <w:gridCol w:w="2306"/>
              <w:gridCol w:w="3444"/>
              <w:gridCol w:w="2793"/>
            </w:tblGrid>
            <w:tr w:rsidR="00C32A06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6E255B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66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6E25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Type</w:t>
                  </w:r>
                </w:p>
              </w:tc>
              <w:tc>
                <w:tcPr>
                  <w:tcW w:w="1592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6E25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Value</w:t>
                  </w:r>
                </w:p>
              </w:tc>
              <w:tc>
                <w:tcPr>
                  <w:tcW w:w="1291" w:type="pct"/>
                  <w:shd w:val="clear" w:color="auto" w:fill="EAF1DD" w:themeFill="accent3" w:themeFillTint="33"/>
                  <w:vAlign w:val="center"/>
                </w:tcPr>
                <w:p w:rsidR="00C32A06" w:rsidRPr="004E282D" w:rsidRDefault="006E25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</w:tr>
            <w:tr w:rsidR="00C32A06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C32A06" w:rsidRPr="00AD5FBA" w:rsidRDefault="006E255B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thickness</w:t>
                  </w:r>
                </w:p>
              </w:tc>
              <w:tc>
                <w:tcPr>
                  <w:tcW w:w="1066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C32A06" w:rsidRPr="00607283" w:rsidRDefault="006E255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Style w:val="Strong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C32A06" w:rsidRPr="006208CB" w:rsidRDefault="006E255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Min:3   Max:10   Step:2</w:t>
                  </w:r>
                </w:p>
              </w:tc>
              <w:tc>
                <w:tcPr>
                  <w:tcW w:w="1291" w:type="pct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C32A06" w:rsidRPr="004C6DEB" w:rsidRDefault="006E255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6E255B" w:rsidTr="00536CC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1" w:type="pct"/>
                  <w:vAlign w:val="center"/>
                </w:tcPr>
                <w:p w:rsidR="006E255B" w:rsidRDefault="006E255B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width</w:t>
                  </w:r>
                </w:p>
              </w:tc>
              <w:tc>
                <w:tcPr>
                  <w:tcW w:w="1066" w:type="pct"/>
                </w:tcPr>
                <w:p w:rsidR="006E255B" w:rsidRDefault="006E255B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Range with Step</w:t>
                  </w:r>
                </w:p>
              </w:tc>
              <w:tc>
                <w:tcPr>
                  <w:tcW w:w="1592" w:type="pct"/>
                </w:tcPr>
                <w:p w:rsidR="006E255B" w:rsidRDefault="006E255B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Min:20   Max:30   Step:1</w:t>
                  </w:r>
                </w:p>
              </w:tc>
              <w:tc>
                <w:tcPr>
                  <w:tcW w:w="1291" w:type="pct"/>
                  <w:vAlign w:val="center"/>
                </w:tcPr>
                <w:p w:rsidR="006E255B" w:rsidRDefault="006E255B" w:rsidP="00536CCB">
                  <w:pPr>
                    <w:pStyle w:val="TOC3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</w:tbl>
          <w:p w:rsidR="00C32A06" w:rsidRDefault="00C32A06" w:rsidP="00536CCB">
            <w:pPr>
              <w:rPr>
                <w:b/>
              </w:rPr>
            </w:pPr>
          </w:p>
          <w:p w:rsidR="00C32A06" w:rsidRDefault="006E255B" w:rsidP="00536CCB">
            <w:r>
              <w:rPr>
                <w:b/>
              </w:rPr>
              <w:t>Constraints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9"/>
              <w:gridCol w:w="2188"/>
              <w:gridCol w:w="2259"/>
              <w:gridCol w:w="2204"/>
              <w:gridCol w:w="2096"/>
            </w:tblGrid>
            <w:tr w:rsidR="00C32A06" w:rsidTr="00536CC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shd w:val="clear" w:color="auto" w:fill="F2E0D2"/>
                  <w:vAlign w:val="center"/>
                </w:tcPr>
                <w:p w:rsidR="00C32A06" w:rsidRPr="004E282D" w:rsidRDefault="006E255B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Sensor name</w:t>
                  </w:r>
                </w:p>
              </w:tc>
              <w:tc>
                <w:tcPr>
                  <w:tcW w:w="1011" w:type="pct"/>
                  <w:shd w:val="clear" w:color="auto" w:fill="F2E0D2"/>
                  <w:vAlign w:val="center"/>
                </w:tcPr>
                <w:p w:rsidR="00C32A06" w:rsidRPr="004E282D" w:rsidRDefault="006E25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Condition</w:t>
                  </w:r>
                </w:p>
              </w:tc>
              <w:tc>
                <w:tcPr>
                  <w:tcW w:w="1044" w:type="pct"/>
                  <w:shd w:val="clear" w:color="auto" w:fill="F2E0D2"/>
                  <w:vAlign w:val="center"/>
                </w:tcPr>
                <w:p w:rsidR="00C32A06" w:rsidRPr="004E282D" w:rsidRDefault="006E25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Bounds</w:t>
                  </w:r>
                </w:p>
              </w:tc>
              <w:tc>
                <w:tcPr>
                  <w:tcW w:w="1019" w:type="pct"/>
                  <w:shd w:val="clear" w:color="auto" w:fill="F2E0D2"/>
                  <w:vAlign w:val="center"/>
                </w:tcPr>
                <w:p w:rsidR="00C32A06" w:rsidRPr="004E282D" w:rsidRDefault="006E25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Units</w:t>
                  </w:r>
                </w:p>
              </w:tc>
              <w:tc>
                <w:tcPr>
                  <w:tcW w:w="969" w:type="pct"/>
                  <w:shd w:val="clear" w:color="auto" w:fill="F2E0D2"/>
                </w:tcPr>
                <w:p w:rsidR="00C32A06" w:rsidRPr="004E282D" w:rsidRDefault="006E25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C32A06" w:rsidTr="00536C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6" w:type="pct"/>
                  <w:vAlign w:val="center"/>
                </w:tcPr>
                <w:p w:rsidR="00C32A06" w:rsidRPr="00F42DD1" w:rsidRDefault="006E255B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Stress1</w:t>
                  </w:r>
                </w:p>
              </w:tc>
              <w:tc>
                <w:tcPr>
                  <w:tcW w:w="1011" w:type="pct"/>
                </w:tcPr>
                <w:p w:rsidR="00C32A06" w:rsidRPr="006208CB" w:rsidRDefault="006E255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rPr>
                      <w:rStyle w:val="Strong"/>
                      <w:b w:val="0"/>
                    </w:rPr>
                    <w:t>is less than</w:t>
                  </w:r>
                </w:p>
              </w:tc>
              <w:tc>
                <w:tcPr>
                  <w:tcW w:w="1044" w:type="pct"/>
                </w:tcPr>
                <w:p w:rsidR="00C32A06" w:rsidRPr="006208CB" w:rsidRDefault="006E255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Max:5e+007</w:t>
                  </w:r>
                </w:p>
              </w:tc>
              <w:tc>
                <w:tcPr>
                  <w:tcW w:w="1019" w:type="pct"/>
                  <w:vAlign w:val="center"/>
                </w:tcPr>
                <w:p w:rsidR="00C32A06" w:rsidRDefault="006E255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N/m^2</w:t>
                  </w:r>
                </w:p>
              </w:tc>
              <w:tc>
                <w:tcPr>
                  <w:tcW w:w="969" w:type="pct"/>
                </w:tcPr>
                <w:p w:rsidR="00C32A06" w:rsidRDefault="006E255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Static 2</w:t>
                  </w:r>
                </w:p>
              </w:tc>
            </w:tr>
          </w:tbl>
          <w:p w:rsidR="00C32A06" w:rsidRDefault="00C32A06" w:rsidP="00536CCB">
            <w:pPr>
              <w:rPr>
                <w:rStyle w:val="Strong"/>
              </w:rPr>
            </w:pPr>
          </w:p>
          <w:p w:rsidR="00C32A06" w:rsidRDefault="006E255B" w:rsidP="00536CCB">
            <w:r>
              <w:rPr>
                <w:b/>
              </w:rPr>
              <w:t>Goals</w:t>
            </w:r>
          </w:p>
          <w:tbl>
            <w:tblPr>
              <w:tblStyle w:val="LightList-Accent2"/>
              <w:tblW w:w="5000" w:type="pct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2321"/>
              <w:gridCol w:w="1917"/>
              <w:gridCol w:w="2429"/>
              <w:gridCol w:w="2291"/>
            </w:tblGrid>
            <w:tr w:rsidR="00B92E10" w:rsidTr="00B92E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6E255B" w:rsidP="00536CCB">
                  <w:pPr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Name</w:t>
                  </w:r>
                </w:p>
              </w:tc>
              <w:tc>
                <w:tcPr>
                  <w:tcW w:w="1073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6E25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Goal</w:t>
                  </w:r>
                </w:p>
              </w:tc>
              <w:tc>
                <w:tcPr>
                  <w:tcW w:w="886" w:type="pct"/>
                  <w:shd w:val="clear" w:color="auto" w:fill="DBE5F1" w:themeFill="accent1" w:themeFillTint="33"/>
                </w:tcPr>
                <w:p w:rsidR="00B92E10" w:rsidRPr="004E282D" w:rsidRDefault="006E255B" w:rsidP="00B92E1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1123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6E25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Weight</w:t>
                  </w:r>
                </w:p>
              </w:tc>
              <w:tc>
                <w:tcPr>
                  <w:tcW w:w="1059" w:type="pct"/>
                  <w:shd w:val="clear" w:color="auto" w:fill="DBE5F1" w:themeFill="accent1" w:themeFillTint="33"/>
                  <w:vAlign w:val="center"/>
                </w:tcPr>
                <w:p w:rsidR="00B92E10" w:rsidRPr="004E282D" w:rsidRDefault="006E255B" w:rsidP="00536C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name</w:t>
                  </w:r>
                </w:p>
              </w:tc>
            </w:tr>
            <w:tr w:rsidR="00B92E10" w:rsidTr="00B92E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59" w:type="pct"/>
                  <w:vAlign w:val="center"/>
                </w:tcPr>
                <w:p w:rsidR="00B92E10" w:rsidRPr="00F42DD1" w:rsidRDefault="006E255B" w:rsidP="00536CCB">
                  <w:pPr>
                    <w:pStyle w:val="TOC3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Mass1</w:t>
                  </w:r>
                </w:p>
              </w:tc>
              <w:tc>
                <w:tcPr>
                  <w:tcW w:w="1073" w:type="pct"/>
                </w:tcPr>
                <w:p w:rsidR="00B92E10" w:rsidRPr="006208CB" w:rsidRDefault="006E255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</w:rPr>
                  </w:pPr>
                  <w:r>
                    <w:t>Minimize</w:t>
                  </w:r>
                </w:p>
              </w:tc>
              <w:tc>
                <w:tcPr>
                  <w:tcW w:w="886" w:type="pct"/>
                </w:tcPr>
                <w:p w:rsidR="00B92E10" w:rsidRPr="006208CB" w:rsidRDefault="006E255B" w:rsidP="0002002A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Mass</w:t>
                  </w:r>
                </w:p>
              </w:tc>
              <w:tc>
                <w:tcPr>
                  <w:tcW w:w="1123" w:type="pct"/>
                </w:tcPr>
                <w:p w:rsidR="00B92E10" w:rsidRPr="006208CB" w:rsidRDefault="006E255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</w:t>
                  </w:r>
                </w:p>
              </w:tc>
              <w:tc>
                <w:tcPr>
                  <w:tcW w:w="1059" w:type="pct"/>
                  <w:vAlign w:val="center"/>
                </w:tcPr>
                <w:p w:rsidR="00B92E10" w:rsidRDefault="006E255B" w:rsidP="00536CCB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  <w:r>
                    <w:t>-</w:t>
                  </w:r>
                </w:p>
              </w:tc>
            </w:tr>
          </w:tbl>
          <w:p w:rsidR="00C32A06" w:rsidRDefault="00C32A06" w:rsidP="00536CCB">
            <w:pPr>
              <w:rPr>
                <w:rStyle w:val="Strong"/>
              </w:rPr>
            </w:pPr>
          </w:p>
        </w:tc>
      </w:tr>
    </w:tbl>
    <w:p w:rsidR="00076F1F" w:rsidRDefault="00076F1F" w:rsidP="00076F1F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32A06" w:rsidTr="00536CC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C32A06" w:rsidRDefault="006E255B" w:rsidP="00536CCB">
            <w:pPr>
              <w:pStyle w:val="Heading1"/>
              <w:outlineLvl w:val="0"/>
            </w:pPr>
            <w:bookmarkStart w:id="12" w:name="_Toc243733152"/>
            <w:bookmarkStart w:id="13" w:name="_Toc245020120"/>
            <w:bookmarkStart w:id="14" w:name="_Toc245020152"/>
            <w:bookmarkStart w:id="15" w:name="_Toc243733154"/>
            <w:bookmarkStart w:id="16" w:name="_Toc245020122"/>
            <w:bookmarkStart w:id="17" w:name="_Toc245020154"/>
            <w:bookmarkStart w:id="18" w:name="_Toc480547942"/>
            <w:bookmarkEnd w:id="8"/>
            <w:bookmarkEnd w:id="9"/>
            <w:bookmarkEnd w:id="10"/>
            <w:r>
              <w:lastRenderedPageBreak/>
              <w:t>Study Results</w:t>
            </w:r>
            <w:bookmarkEnd w:id="18"/>
          </w:p>
          <w:p w:rsidR="00C32A06" w:rsidRDefault="00C32A06" w:rsidP="00536CCB"/>
          <w:p w:rsidR="00C32A06" w:rsidRDefault="006E255B" w:rsidP="00536CCB">
            <w:r>
              <w:t xml:space="preserve">57 of 57 scenarios ran successfully. </w:t>
            </w:r>
          </w:p>
          <w:p w:rsidR="00C32A06" w:rsidRDefault="00C32A06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537"/>
              <w:gridCol w:w="1537"/>
              <w:gridCol w:w="1536"/>
              <w:gridCol w:w="1536"/>
              <w:gridCol w:w="1536"/>
              <w:gridCol w:w="1536"/>
              <w:gridCol w:w="1536"/>
            </w:tblGrid>
            <w:tr w:rsidR="006E255B" w:rsidTr="00E657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Current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Initial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Optimal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</w:t>
                  </w:r>
                </w:p>
              </w:tc>
              <w:tc>
                <w:tcPr>
                  <w:tcW w:w="714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8.4123e+007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8.4123e+007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1.6548e+008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1.0143e+008</w:t>
                  </w:r>
                </w:p>
              </w:tc>
            </w:tr>
            <w:tr w:rsidR="006E255B" w:rsidTr="00E657A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4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84.7242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84.7242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42.3621</w:t>
                  </w:r>
                </w:p>
              </w:tc>
              <w:tc>
                <w:tcPr>
                  <w:tcW w:w="714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70.6035</w:t>
                  </w:r>
                </w:p>
              </w:tc>
            </w:tr>
          </w:tbl>
          <w:p w:rsidR="006E255B" w:rsidRDefault="006E25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74"/>
              <w:gridCol w:w="928"/>
              <w:gridCol w:w="1511"/>
              <w:gridCol w:w="1511"/>
              <w:gridCol w:w="1510"/>
              <w:gridCol w:w="1510"/>
              <w:gridCol w:w="1510"/>
            </w:tblGrid>
            <w:tr w:rsidR="006E255B" w:rsidTr="006E2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6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3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02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</w:t>
                  </w:r>
                </w:p>
              </w:tc>
              <w:tc>
                <w:tcPr>
                  <w:tcW w:w="702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</w:t>
                  </w:r>
                </w:p>
              </w:tc>
              <w:tc>
                <w:tcPr>
                  <w:tcW w:w="702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</w:t>
                  </w:r>
                </w:p>
              </w:tc>
              <w:tc>
                <w:tcPr>
                  <w:tcW w:w="702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Scenario6</w:t>
                  </w:r>
                </w:p>
              </w:tc>
              <w:tc>
                <w:tcPr>
                  <w:tcW w:w="702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Scenario7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6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43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6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43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6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43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7.1812e+007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5.4656e+007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1.6548e+008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1.0143e+008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6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43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98.8449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127.086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42.3621</w:t>
                  </w:r>
                </w:p>
              </w:tc>
              <w:tc>
                <w:tcPr>
                  <w:tcW w:w="702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70.6035</w:t>
                  </w:r>
                </w:p>
              </w:tc>
            </w:tr>
          </w:tbl>
          <w:p w:rsidR="006E255B" w:rsidRDefault="006E25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925"/>
              <w:gridCol w:w="1503"/>
              <w:gridCol w:w="1503"/>
              <w:gridCol w:w="1521"/>
              <w:gridCol w:w="1521"/>
              <w:gridCol w:w="1518"/>
            </w:tblGrid>
            <w:tr w:rsidR="006E255B" w:rsidTr="006E2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2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30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699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Scenario8</w:t>
                  </w:r>
                </w:p>
              </w:tc>
              <w:tc>
                <w:tcPr>
                  <w:tcW w:w="699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Scenario9</w:t>
                  </w:r>
                </w:p>
              </w:tc>
              <w:tc>
                <w:tcPr>
                  <w:tcW w:w="70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Scenario10</w:t>
                  </w:r>
                </w:p>
              </w:tc>
              <w:tc>
                <w:tcPr>
                  <w:tcW w:w="70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Scenario11</w:t>
                  </w:r>
                </w:p>
              </w:tc>
              <w:tc>
                <w:tcPr>
                  <w:tcW w:w="707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Scenario12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2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43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9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9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2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43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69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69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2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43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69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7.1812e+007</w:t>
                  </w:r>
                </w:p>
              </w:tc>
              <w:tc>
                <w:tcPr>
                  <w:tcW w:w="69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5.4656e+007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1.6548e+008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1.0143e+008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2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430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69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98.8449</w:t>
                  </w:r>
                </w:p>
              </w:tc>
              <w:tc>
                <w:tcPr>
                  <w:tcW w:w="699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127.086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42.3621</w:t>
                  </w:r>
                </w:p>
              </w:tc>
              <w:tc>
                <w:tcPr>
                  <w:tcW w:w="707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70.6035</w:t>
                  </w:r>
                </w:p>
              </w:tc>
            </w:tr>
          </w:tbl>
          <w:p w:rsidR="006E255B" w:rsidRDefault="006E25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7"/>
              <w:gridCol w:w="921"/>
              <w:gridCol w:w="1516"/>
              <w:gridCol w:w="1516"/>
              <w:gridCol w:w="1516"/>
              <w:gridCol w:w="1516"/>
              <w:gridCol w:w="1512"/>
            </w:tblGrid>
            <w:tr w:rsidR="006E255B" w:rsidTr="006E2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2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Scenario13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Scenario14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Scenario15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Scenario16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Scenario17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7.1812e+007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5.4656e+007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1.6548e+008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1.0143e+008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98.8449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127.086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42.3621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70.6035</w:t>
                  </w:r>
                </w:p>
              </w:tc>
            </w:tr>
          </w:tbl>
          <w:p w:rsidR="006E255B" w:rsidRDefault="006E25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7"/>
              <w:gridCol w:w="921"/>
              <w:gridCol w:w="1516"/>
              <w:gridCol w:w="1516"/>
              <w:gridCol w:w="1516"/>
              <w:gridCol w:w="1516"/>
              <w:gridCol w:w="1512"/>
            </w:tblGrid>
            <w:tr w:rsidR="006E255B" w:rsidTr="006E2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2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Scenario18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Scenario19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Scenario20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Scenario21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Scenario22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7.1812e+007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5.4656e+007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1.6548e+008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1.0143e+008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98.8449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127.086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42.3621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70.6035</w:t>
                  </w:r>
                </w:p>
              </w:tc>
            </w:tr>
          </w:tbl>
          <w:p w:rsidR="006E255B" w:rsidRDefault="006E25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7"/>
              <w:gridCol w:w="921"/>
              <w:gridCol w:w="1516"/>
              <w:gridCol w:w="1516"/>
              <w:gridCol w:w="1516"/>
              <w:gridCol w:w="1516"/>
              <w:gridCol w:w="1512"/>
            </w:tblGrid>
            <w:tr w:rsidR="006E255B" w:rsidTr="006E2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2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Scenario23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Scenario24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Scenario25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Scenario26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Scenario27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7.1812e+007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5.4656e+007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1.6548e+008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1.0143e+008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98.8449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127.086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42.3621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70.6035</w:t>
                  </w:r>
                </w:p>
              </w:tc>
            </w:tr>
          </w:tbl>
          <w:p w:rsidR="006E255B" w:rsidRDefault="006E25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7"/>
              <w:gridCol w:w="921"/>
              <w:gridCol w:w="1516"/>
              <w:gridCol w:w="1516"/>
              <w:gridCol w:w="1516"/>
              <w:gridCol w:w="1516"/>
              <w:gridCol w:w="1512"/>
            </w:tblGrid>
            <w:tr w:rsidR="006E255B" w:rsidTr="006E2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2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Scenario28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Scenario29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Scenario30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Scenario31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Scenario32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7.1812e+007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5.4656e+007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1.6548e+008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1.0143e+008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98.8449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127.086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42.3621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70.6035</w:t>
                  </w:r>
                </w:p>
              </w:tc>
            </w:tr>
          </w:tbl>
          <w:p w:rsidR="006E255B" w:rsidRDefault="006E25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7"/>
              <w:gridCol w:w="921"/>
              <w:gridCol w:w="1516"/>
              <w:gridCol w:w="1516"/>
              <w:gridCol w:w="1516"/>
              <w:gridCol w:w="1516"/>
              <w:gridCol w:w="1512"/>
            </w:tblGrid>
            <w:tr w:rsidR="006E255B" w:rsidTr="006E2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2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Scenario33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Scenario34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Scenario35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Scenario36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Scenario37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7.1812e+007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5.4656e+007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1.6548e+008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1.0143e+008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98.8449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127.086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42.3621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70.6035</w:t>
                  </w:r>
                </w:p>
              </w:tc>
            </w:tr>
          </w:tbl>
          <w:p w:rsidR="006E255B" w:rsidRDefault="006E25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7"/>
              <w:gridCol w:w="921"/>
              <w:gridCol w:w="1516"/>
              <w:gridCol w:w="1516"/>
              <w:gridCol w:w="1516"/>
              <w:gridCol w:w="1516"/>
              <w:gridCol w:w="1512"/>
            </w:tblGrid>
            <w:tr w:rsidR="006E255B" w:rsidTr="006E2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2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Scenario38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Scenario39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Scenario40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Scenario41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Scenario42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7.1812e+007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5.4656e+007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1.6548e+008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1.0143e+008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98.8449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127.086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42.3621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70.6035</w:t>
                  </w:r>
                </w:p>
              </w:tc>
            </w:tr>
          </w:tbl>
          <w:p w:rsidR="006E255B" w:rsidRDefault="006E25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7"/>
              <w:gridCol w:w="921"/>
              <w:gridCol w:w="1516"/>
              <w:gridCol w:w="1516"/>
              <w:gridCol w:w="1516"/>
              <w:gridCol w:w="1516"/>
              <w:gridCol w:w="1512"/>
            </w:tblGrid>
            <w:tr w:rsidR="006E255B" w:rsidTr="006E2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2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Scenario43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Scenario44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Scenario45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Scenario46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Scenario47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7.1812e+007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5.4656e+007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1.6548e+008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1.0143e+008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98.8449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127.086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42.3621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70.6035</w:t>
                  </w:r>
                </w:p>
              </w:tc>
            </w:tr>
          </w:tbl>
          <w:p w:rsidR="006E255B" w:rsidRDefault="006E25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57"/>
              <w:gridCol w:w="921"/>
              <w:gridCol w:w="1516"/>
              <w:gridCol w:w="1516"/>
              <w:gridCol w:w="1516"/>
              <w:gridCol w:w="1516"/>
              <w:gridCol w:w="1512"/>
            </w:tblGrid>
            <w:tr w:rsidR="006E255B" w:rsidTr="006E2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428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Scenario48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Scenario49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Scenario50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Scenario51</w:t>
                  </w:r>
                </w:p>
              </w:tc>
              <w:tc>
                <w:tcPr>
                  <w:tcW w:w="705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Scenario52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7.1812e+007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5.4656e+007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1.6548e+008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1.0143e+008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9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428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98.8449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127.086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42.3621</w:t>
                  </w:r>
                </w:p>
              </w:tc>
              <w:tc>
                <w:tcPr>
                  <w:tcW w:w="705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8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70.6035</w:t>
                  </w:r>
                </w:p>
              </w:tc>
            </w:tr>
          </w:tbl>
          <w:p w:rsidR="006E255B" w:rsidRDefault="006E255B" w:rsidP="00536CCB"/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143"/>
              <w:gridCol w:w="1283"/>
              <w:gridCol w:w="2112"/>
              <w:gridCol w:w="2112"/>
              <w:gridCol w:w="2112"/>
            </w:tblGrid>
            <w:tr w:rsidR="006E255B" w:rsidTr="006E25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0" w:type="pct"/>
                  <w:tcBorders>
                    <w:top w:val="single" w:sz="18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</w:pPr>
                  <w:r>
                    <w:t>Component name</w:t>
                  </w:r>
                </w:p>
              </w:tc>
              <w:tc>
                <w:tcPr>
                  <w:tcW w:w="596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98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Scenario53</w:t>
                  </w:r>
                </w:p>
              </w:tc>
              <w:tc>
                <w:tcPr>
                  <w:tcW w:w="98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Scenario54</w:t>
                  </w:r>
                </w:p>
              </w:tc>
              <w:tc>
                <w:tcPr>
                  <w:tcW w:w="981" w:type="pct"/>
                  <w:tcBorders>
                    <w:top w:val="single" w:sz="18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CCC0D9" w:themeFill="accent4" w:themeFillTint="66"/>
                  <w:vAlign w:val="center"/>
                </w:tcPr>
                <w:p w:rsidR="006E255B" w:rsidRDefault="006E255B" w:rsidP="006E255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Scenario55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thickness</w:t>
                  </w:r>
                </w:p>
              </w:tc>
              <w:tc>
                <w:tcPr>
                  <w:tcW w:w="59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Pr="00B92BB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width</w:t>
                  </w:r>
                </w:p>
              </w:tc>
              <w:tc>
                <w:tcPr>
                  <w:tcW w:w="59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mm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</w:t>
                  </w:r>
                </w:p>
              </w:tc>
            </w:tr>
            <w:tr w:rsidR="006E255B" w:rsidTr="006E25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59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N/m^2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7.1812e+007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5.4656e+007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2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4.8696e+007</w:t>
                  </w:r>
                </w:p>
              </w:tc>
            </w:tr>
            <w:tr w:rsidR="006E255B" w:rsidTr="006E255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60" w:type="pct"/>
                  <w:tcBorders>
                    <w:top w:val="single" w:sz="12" w:space="0" w:color="5F497A" w:themeColor="accent4" w:themeShade="BF"/>
                    <w:left w:val="single" w:sz="18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Mass1</w:t>
                  </w:r>
                </w:p>
              </w:tc>
              <w:tc>
                <w:tcPr>
                  <w:tcW w:w="596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98.8449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127.086</w:t>
                  </w:r>
                </w:p>
              </w:tc>
              <w:tc>
                <w:tcPr>
                  <w:tcW w:w="981" w:type="pct"/>
                  <w:tcBorders>
                    <w:top w:val="single" w:sz="12" w:space="0" w:color="5F497A" w:themeColor="accent4" w:themeShade="BF"/>
                    <w:left w:val="single" w:sz="12" w:space="0" w:color="5F497A" w:themeColor="accent4" w:themeShade="BF"/>
                    <w:bottom w:val="single" w:sz="18" w:space="0" w:color="5F497A" w:themeColor="accent4" w:themeShade="BF"/>
                    <w:right w:val="single" w:sz="12" w:space="0" w:color="5F497A" w:themeColor="accent4" w:themeShade="BF"/>
                  </w:tcBorders>
                  <w:shd w:val="clear" w:color="auto" w:fill="auto"/>
                  <w:vAlign w:val="center"/>
                </w:tcPr>
                <w:p w:rsidR="006E255B" w:rsidRDefault="006E255B" w:rsidP="006E255B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141.207</w:t>
                  </w:r>
                </w:p>
              </w:tc>
            </w:tr>
          </w:tbl>
          <w:p w:rsidR="006E255B" w:rsidRPr="000B04D4" w:rsidRDefault="006E255B" w:rsidP="00536CCB"/>
          <w:bookmarkEnd w:id="12"/>
          <w:bookmarkEnd w:id="13"/>
          <w:bookmarkEnd w:id="14"/>
          <w:p w:rsidR="00C32A06" w:rsidRDefault="00C32A06" w:rsidP="00536CCB"/>
        </w:tc>
      </w:tr>
    </w:tbl>
    <w:p w:rsidR="001E02C4" w:rsidRDefault="001E02C4" w:rsidP="006A441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093" w:rsidTr="00940093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F446CD" w:rsidRDefault="006E255B" w:rsidP="006E255B">
            <w:pPr>
              <w:pStyle w:val="Heading1"/>
            </w:pPr>
            <w:bookmarkStart w:id="19" w:name="_Toc243733156"/>
            <w:bookmarkStart w:id="20" w:name="_Toc245020124"/>
            <w:bookmarkStart w:id="21" w:name="_Toc245020156"/>
            <w:bookmarkStart w:id="22" w:name="_Toc480547943"/>
            <w:bookmarkEnd w:id="15"/>
            <w:bookmarkEnd w:id="16"/>
            <w:bookmarkEnd w:id="17"/>
            <w:r>
              <w:t>Conclusion</w:t>
            </w:r>
            <w:bookmarkEnd w:id="22"/>
          </w:p>
        </w:tc>
      </w:tr>
    </w:tbl>
    <w:p w:rsidR="00AC3438" w:rsidRPr="00AC3438" w:rsidRDefault="00AC3438" w:rsidP="006E255B">
      <w:bookmarkStart w:id="23" w:name="_GoBack"/>
      <w:bookmarkEnd w:id="19"/>
      <w:bookmarkEnd w:id="20"/>
      <w:bookmarkEnd w:id="21"/>
      <w:bookmarkEnd w:id="23"/>
    </w:p>
    <w:sectPr w:rsidR="00AC3438" w:rsidRPr="00AC3438" w:rsidSect="006E255B"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55B" w:rsidRDefault="006E255B" w:rsidP="00F25CD7">
      <w:pPr>
        <w:spacing w:after="0" w:line="240" w:lineRule="auto"/>
      </w:pPr>
      <w:r>
        <w:separator/>
      </w:r>
    </w:p>
  </w:endnote>
  <w:endnote w:type="continuationSeparator" w:id="0">
    <w:p w:rsidR="006E255B" w:rsidRDefault="006E255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E217C8" w:rsidTr="003E1AE9">
      <w:tc>
        <w:tcPr>
          <w:tcW w:w="867" w:type="pct"/>
        </w:tcPr>
        <w:p w:rsidR="00E217C8" w:rsidRDefault="00E217C8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E217C8" w:rsidRDefault="006E255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E217C8" w:rsidRDefault="006E255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torqueLandaBar</w:t>
          </w:r>
        </w:p>
      </w:tc>
      <w:tc>
        <w:tcPr>
          <w:tcW w:w="0" w:type="auto"/>
          <w:vAlign w:val="bottom"/>
        </w:tcPr>
        <w:p w:rsidR="00E217C8" w:rsidRDefault="00C3246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E255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E217C8" w:rsidRPr="00BF0BC4" w:rsidRDefault="00E217C8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E217C8" w:rsidTr="00BF0BC4">
      <w:tc>
        <w:tcPr>
          <w:tcW w:w="1908" w:type="dxa"/>
        </w:tcPr>
        <w:p w:rsidR="00E217C8" w:rsidRDefault="00E217C8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6797520" wp14:editId="5C8F4C14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E217C8" w:rsidRDefault="006E255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E217C8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E217C8" w:rsidRDefault="006E255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torqueLandaBar</w:t>
          </w:r>
        </w:p>
      </w:tc>
      <w:tc>
        <w:tcPr>
          <w:tcW w:w="360" w:type="dxa"/>
          <w:vAlign w:val="bottom"/>
        </w:tcPr>
        <w:p w:rsidR="00E217C8" w:rsidRDefault="00C3246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E255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E217C8" w:rsidRPr="00F25CD7" w:rsidRDefault="00E217C8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55B" w:rsidRDefault="006E255B" w:rsidP="00F25CD7">
      <w:pPr>
        <w:spacing w:after="0" w:line="240" w:lineRule="auto"/>
      </w:pPr>
      <w:r>
        <w:separator/>
      </w:r>
    </w:p>
  </w:footnote>
  <w:footnote w:type="continuationSeparator" w:id="0">
    <w:p w:rsidR="006E255B" w:rsidRDefault="006E255B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5B"/>
    <w:rsid w:val="0000137B"/>
    <w:rsid w:val="00007F91"/>
    <w:rsid w:val="00010297"/>
    <w:rsid w:val="00011FAA"/>
    <w:rsid w:val="0002002A"/>
    <w:rsid w:val="000254A3"/>
    <w:rsid w:val="00026BB5"/>
    <w:rsid w:val="0003192A"/>
    <w:rsid w:val="0004566C"/>
    <w:rsid w:val="00045D8E"/>
    <w:rsid w:val="000472D5"/>
    <w:rsid w:val="0006117A"/>
    <w:rsid w:val="00062A77"/>
    <w:rsid w:val="000748C7"/>
    <w:rsid w:val="00075FB5"/>
    <w:rsid w:val="00076F1F"/>
    <w:rsid w:val="000A26FE"/>
    <w:rsid w:val="000B04D4"/>
    <w:rsid w:val="000B1222"/>
    <w:rsid w:val="000B48EF"/>
    <w:rsid w:val="000B5688"/>
    <w:rsid w:val="000B7D77"/>
    <w:rsid w:val="000C057D"/>
    <w:rsid w:val="000C327C"/>
    <w:rsid w:val="000C6BE8"/>
    <w:rsid w:val="000D3430"/>
    <w:rsid w:val="000E43FF"/>
    <w:rsid w:val="000E4BB1"/>
    <w:rsid w:val="000F1CCF"/>
    <w:rsid w:val="000F644C"/>
    <w:rsid w:val="00104F82"/>
    <w:rsid w:val="001266A9"/>
    <w:rsid w:val="0013130B"/>
    <w:rsid w:val="00131991"/>
    <w:rsid w:val="001417D9"/>
    <w:rsid w:val="0014589D"/>
    <w:rsid w:val="00145DDC"/>
    <w:rsid w:val="00156984"/>
    <w:rsid w:val="00157547"/>
    <w:rsid w:val="001727D3"/>
    <w:rsid w:val="00175029"/>
    <w:rsid w:val="00182DE5"/>
    <w:rsid w:val="001C2C27"/>
    <w:rsid w:val="001C68C3"/>
    <w:rsid w:val="001D191C"/>
    <w:rsid w:val="001D2470"/>
    <w:rsid w:val="001D33E3"/>
    <w:rsid w:val="001D44E0"/>
    <w:rsid w:val="001E02C4"/>
    <w:rsid w:val="001F03DD"/>
    <w:rsid w:val="00211C62"/>
    <w:rsid w:val="00221495"/>
    <w:rsid w:val="00235AEA"/>
    <w:rsid w:val="00250E47"/>
    <w:rsid w:val="00256EDD"/>
    <w:rsid w:val="00261F85"/>
    <w:rsid w:val="00270D1B"/>
    <w:rsid w:val="00274A00"/>
    <w:rsid w:val="00290760"/>
    <w:rsid w:val="002A16AE"/>
    <w:rsid w:val="002A57F3"/>
    <w:rsid w:val="002C3768"/>
    <w:rsid w:val="002C4B8E"/>
    <w:rsid w:val="002D055F"/>
    <w:rsid w:val="002D486C"/>
    <w:rsid w:val="00302F75"/>
    <w:rsid w:val="00321449"/>
    <w:rsid w:val="00327761"/>
    <w:rsid w:val="00336854"/>
    <w:rsid w:val="00343025"/>
    <w:rsid w:val="00356521"/>
    <w:rsid w:val="00363576"/>
    <w:rsid w:val="00366154"/>
    <w:rsid w:val="00371880"/>
    <w:rsid w:val="00375C14"/>
    <w:rsid w:val="00394767"/>
    <w:rsid w:val="003954C1"/>
    <w:rsid w:val="003A6C5E"/>
    <w:rsid w:val="003B208E"/>
    <w:rsid w:val="003D5A04"/>
    <w:rsid w:val="003E1AE9"/>
    <w:rsid w:val="003E6C57"/>
    <w:rsid w:val="00402D16"/>
    <w:rsid w:val="00404B17"/>
    <w:rsid w:val="0041130B"/>
    <w:rsid w:val="00415831"/>
    <w:rsid w:val="004206E2"/>
    <w:rsid w:val="004222DB"/>
    <w:rsid w:val="004309A9"/>
    <w:rsid w:val="00432595"/>
    <w:rsid w:val="00445FB0"/>
    <w:rsid w:val="00461831"/>
    <w:rsid w:val="00464E05"/>
    <w:rsid w:val="0046503E"/>
    <w:rsid w:val="004654B1"/>
    <w:rsid w:val="00465751"/>
    <w:rsid w:val="00467971"/>
    <w:rsid w:val="004766D3"/>
    <w:rsid w:val="0047723B"/>
    <w:rsid w:val="00481BC3"/>
    <w:rsid w:val="00483B0D"/>
    <w:rsid w:val="004850B3"/>
    <w:rsid w:val="0048560F"/>
    <w:rsid w:val="00486931"/>
    <w:rsid w:val="00494497"/>
    <w:rsid w:val="004973B2"/>
    <w:rsid w:val="004A0724"/>
    <w:rsid w:val="004A09B3"/>
    <w:rsid w:val="004B1153"/>
    <w:rsid w:val="004C2BA6"/>
    <w:rsid w:val="004D2956"/>
    <w:rsid w:val="004E282D"/>
    <w:rsid w:val="004E6E74"/>
    <w:rsid w:val="004E71C6"/>
    <w:rsid w:val="00531B9C"/>
    <w:rsid w:val="00533322"/>
    <w:rsid w:val="0053380E"/>
    <w:rsid w:val="00543154"/>
    <w:rsid w:val="005550D9"/>
    <w:rsid w:val="0057633A"/>
    <w:rsid w:val="00577134"/>
    <w:rsid w:val="00580168"/>
    <w:rsid w:val="00587B85"/>
    <w:rsid w:val="00595010"/>
    <w:rsid w:val="005A042B"/>
    <w:rsid w:val="005A3F5C"/>
    <w:rsid w:val="005E294F"/>
    <w:rsid w:val="005E6703"/>
    <w:rsid w:val="005E6C4B"/>
    <w:rsid w:val="005E7EBE"/>
    <w:rsid w:val="00607283"/>
    <w:rsid w:val="006208CB"/>
    <w:rsid w:val="00624843"/>
    <w:rsid w:val="006345A4"/>
    <w:rsid w:val="00644D66"/>
    <w:rsid w:val="006518B5"/>
    <w:rsid w:val="006603F7"/>
    <w:rsid w:val="00660FB6"/>
    <w:rsid w:val="006754CC"/>
    <w:rsid w:val="006936A0"/>
    <w:rsid w:val="006960B7"/>
    <w:rsid w:val="006A0977"/>
    <w:rsid w:val="006A441F"/>
    <w:rsid w:val="006A45A4"/>
    <w:rsid w:val="006B44C5"/>
    <w:rsid w:val="006B4FDD"/>
    <w:rsid w:val="006C1902"/>
    <w:rsid w:val="006C546A"/>
    <w:rsid w:val="006D0498"/>
    <w:rsid w:val="006E255B"/>
    <w:rsid w:val="006E39BC"/>
    <w:rsid w:val="006E4EA4"/>
    <w:rsid w:val="006F485A"/>
    <w:rsid w:val="006F79B9"/>
    <w:rsid w:val="00710705"/>
    <w:rsid w:val="00710F80"/>
    <w:rsid w:val="00712E0F"/>
    <w:rsid w:val="00715A02"/>
    <w:rsid w:val="00715C54"/>
    <w:rsid w:val="007243E2"/>
    <w:rsid w:val="007324D7"/>
    <w:rsid w:val="00740479"/>
    <w:rsid w:val="007438DA"/>
    <w:rsid w:val="00752575"/>
    <w:rsid w:val="00760824"/>
    <w:rsid w:val="007621E5"/>
    <w:rsid w:val="00766AD1"/>
    <w:rsid w:val="00767579"/>
    <w:rsid w:val="00772F31"/>
    <w:rsid w:val="007763C7"/>
    <w:rsid w:val="00784E99"/>
    <w:rsid w:val="00792ADA"/>
    <w:rsid w:val="00795FEE"/>
    <w:rsid w:val="00797A42"/>
    <w:rsid w:val="007B4A87"/>
    <w:rsid w:val="007B5CD9"/>
    <w:rsid w:val="007C0010"/>
    <w:rsid w:val="007D43DF"/>
    <w:rsid w:val="007E2752"/>
    <w:rsid w:val="007F46EC"/>
    <w:rsid w:val="00801834"/>
    <w:rsid w:val="00814F3A"/>
    <w:rsid w:val="008153C7"/>
    <w:rsid w:val="008210E8"/>
    <w:rsid w:val="008247CA"/>
    <w:rsid w:val="00824FE0"/>
    <w:rsid w:val="00836170"/>
    <w:rsid w:val="00836EAE"/>
    <w:rsid w:val="0084091E"/>
    <w:rsid w:val="00854016"/>
    <w:rsid w:val="00866EA3"/>
    <w:rsid w:val="008679D1"/>
    <w:rsid w:val="00874134"/>
    <w:rsid w:val="0088230B"/>
    <w:rsid w:val="00894C77"/>
    <w:rsid w:val="008B7AD0"/>
    <w:rsid w:val="008C35A8"/>
    <w:rsid w:val="008D25E7"/>
    <w:rsid w:val="008D3911"/>
    <w:rsid w:val="008D7043"/>
    <w:rsid w:val="008D7834"/>
    <w:rsid w:val="008E4851"/>
    <w:rsid w:val="008F70A4"/>
    <w:rsid w:val="00901E44"/>
    <w:rsid w:val="00920A55"/>
    <w:rsid w:val="009249E2"/>
    <w:rsid w:val="00936ABE"/>
    <w:rsid w:val="00936F62"/>
    <w:rsid w:val="00940093"/>
    <w:rsid w:val="009400C8"/>
    <w:rsid w:val="00947D5F"/>
    <w:rsid w:val="00953232"/>
    <w:rsid w:val="009558AD"/>
    <w:rsid w:val="009572E7"/>
    <w:rsid w:val="00957B1B"/>
    <w:rsid w:val="009672C3"/>
    <w:rsid w:val="0097129F"/>
    <w:rsid w:val="009732C6"/>
    <w:rsid w:val="009755C2"/>
    <w:rsid w:val="0098471A"/>
    <w:rsid w:val="009A0693"/>
    <w:rsid w:val="009A1D59"/>
    <w:rsid w:val="009A2929"/>
    <w:rsid w:val="009A49A6"/>
    <w:rsid w:val="009B6A64"/>
    <w:rsid w:val="009C008A"/>
    <w:rsid w:val="009C5582"/>
    <w:rsid w:val="009D18C8"/>
    <w:rsid w:val="009E7C50"/>
    <w:rsid w:val="009F13F1"/>
    <w:rsid w:val="009F39F8"/>
    <w:rsid w:val="00A0746F"/>
    <w:rsid w:val="00A1276F"/>
    <w:rsid w:val="00A161A2"/>
    <w:rsid w:val="00A22CA8"/>
    <w:rsid w:val="00A23062"/>
    <w:rsid w:val="00A5373F"/>
    <w:rsid w:val="00A54E07"/>
    <w:rsid w:val="00A6304F"/>
    <w:rsid w:val="00A71F3A"/>
    <w:rsid w:val="00A809FF"/>
    <w:rsid w:val="00A81A75"/>
    <w:rsid w:val="00A82ED6"/>
    <w:rsid w:val="00A96F2C"/>
    <w:rsid w:val="00AB0D56"/>
    <w:rsid w:val="00AB1FC7"/>
    <w:rsid w:val="00AC0746"/>
    <w:rsid w:val="00AC0AC1"/>
    <w:rsid w:val="00AC3438"/>
    <w:rsid w:val="00AC7FBC"/>
    <w:rsid w:val="00AD1271"/>
    <w:rsid w:val="00AD5FBA"/>
    <w:rsid w:val="00AD6CD3"/>
    <w:rsid w:val="00AD75D9"/>
    <w:rsid w:val="00AE1E50"/>
    <w:rsid w:val="00AE50F9"/>
    <w:rsid w:val="00AE7097"/>
    <w:rsid w:val="00AE7432"/>
    <w:rsid w:val="00AF0881"/>
    <w:rsid w:val="00AF3BCA"/>
    <w:rsid w:val="00AF6B76"/>
    <w:rsid w:val="00B31C60"/>
    <w:rsid w:val="00B32EC3"/>
    <w:rsid w:val="00B35001"/>
    <w:rsid w:val="00B409A5"/>
    <w:rsid w:val="00B43759"/>
    <w:rsid w:val="00B4535D"/>
    <w:rsid w:val="00B52C4A"/>
    <w:rsid w:val="00B5303C"/>
    <w:rsid w:val="00B60A20"/>
    <w:rsid w:val="00B65AB5"/>
    <w:rsid w:val="00B71303"/>
    <w:rsid w:val="00B72BA4"/>
    <w:rsid w:val="00B76AA5"/>
    <w:rsid w:val="00B77317"/>
    <w:rsid w:val="00B801E0"/>
    <w:rsid w:val="00B8291D"/>
    <w:rsid w:val="00B8297C"/>
    <w:rsid w:val="00B870BE"/>
    <w:rsid w:val="00B92BBB"/>
    <w:rsid w:val="00B92E10"/>
    <w:rsid w:val="00B93207"/>
    <w:rsid w:val="00B93E55"/>
    <w:rsid w:val="00BA0853"/>
    <w:rsid w:val="00BA1421"/>
    <w:rsid w:val="00BB0554"/>
    <w:rsid w:val="00BB5A1B"/>
    <w:rsid w:val="00BB7BAE"/>
    <w:rsid w:val="00BD0F6C"/>
    <w:rsid w:val="00BD2958"/>
    <w:rsid w:val="00BD3852"/>
    <w:rsid w:val="00BE081A"/>
    <w:rsid w:val="00BE0AE2"/>
    <w:rsid w:val="00BE5800"/>
    <w:rsid w:val="00BF0BC4"/>
    <w:rsid w:val="00C06E67"/>
    <w:rsid w:val="00C07572"/>
    <w:rsid w:val="00C13786"/>
    <w:rsid w:val="00C213F3"/>
    <w:rsid w:val="00C24E90"/>
    <w:rsid w:val="00C27B5D"/>
    <w:rsid w:val="00C310C7"/>
    <w:rsid w:val="00C3246C"/>
    <w:rsid w:val="00C32A06"/>
    <w:rsid w:val="00C40756"/>
    <w:rsid w:val="00C45CCE"/>
    <w:rsid w:val="00C6764C"/>
    <w:rsid w:val="00C720B1"/>
    <w:rsid w:val="00C85CA4"/>
    <w:rsid w:val="00C86FB6"/>
    <w:rsid w:val="00C90487"/>
    <w:rsid w:val="00C91906"/>
    <w:rsid w:val="00C95BCE"/>
    <w:rsid w:val="00CA2362"/>
    <w:rsid w:val="00CC5CEA"/>
    <w:rsid w:val="00CC7174"/>
    <w:rsid w:val="00CD1539"/>
    <w:rsid w:val="00CE69D6"/>
    <w:rsid w:val="00CF1E77"/>
    <w:rsid w:val="00CF5CDD"/>
    <w:rsid w:val="00CF6128"/>
    <w:rsid w:val="00CF7484"/>
    <w:rsid w:val="00CF7A1B"/>
    <w:rsid w:val="00D017D4"/>
    <w:rsid w:val="00D04A33"/>
    <w:rsid w:val="00D078F6"/>
    <w:rsid w:val="00D168AD"/>
    <w:rsid w:val="00D21AE7"/>
    <w:rsid w:val="00D22FE8"/>
    <w:rsid w:val="00D24A68"/>
    <w:rsid w:val="00D34ADD"/>
    <w:rsid w:val="00D45799"/>
    <w:rsid w:val="00D744A5"/>
    <w:rsid w:val="00D829E4"/>
    <w:rsid w:val="00D871AF"/>
    <w:rsid w:val="00DB31BD"/>
    <w:rsid w:val="00DC213B"/>
    <w:rsid w:val="00DC51F1"/>
    <w:rsid w:val="00DC57C8"/>
    <w:rsid w:val="00DD0729"/>
    <w:rsid w:val="00DD09BB"/>
    <w:rsid w:val="00DE350B"/>
    <w:rsid w:val="00DE5E48"/>
    <w:rsid w:val="00DF1C9F"/>
    <w:rsid w:val="00DF7266"/>
    <w:rsid w:val="00DF7F5C"/>
    <w:rsid w:val="00E026D7"/>
    <w:rsid w:val="00E037C2"/>
    <w:rsid w:val="00E045F0"/>
    <w:rsid w:val="00E071B3"/>
    <w:rsid w:val="00E1211B"/>
    <w:rsid w:val="00E122CF"/>
    <w:rsid w:val="00E14DE1"/>
    <w:rsid w:val="00E206F5"/>
    <w:rsid w:val="00E217C8"/>
    <w:rsid w:val="00E24768"/>
    <w:rsid w:val="00E25EB4"/>
    <w:rsid w:val="00E308E2"/>
    <w:rsid w:val="00E40CB5"/>
    <w:rsid w:val="00E57239"/>
    <w:rsid w:val="00E73865"/>
    <w:rsid w:val="00E93749"/>
    <w:rsid w:val="00E93DAD"/>
    <w:rsid w:val="00E96221"/>
    <w:rsid w:val="00E97822"/>
    <w:rsid w:val="00EA4EAF"/>
    <w:rsid w:val="00EA7628"/>
    <w:rsid w:val="00EC2E63"/>
    <w:rsid w:val="00ED3092"/>
    <w:rsid w:val="00ED412B"/>
    <w:rsid w:val="00ED5A01"/>
    <w:rsid w:val="00EF4DFF"/>
    <w:rsid w:val="00EF5B54"/>
    <w:rsid w:val="00EF5B70"/>
    <w:rsid w:val="00F01AAB"/>
    <w:rsid w:val="00F0298A"/>
    <w:rsid w:val="00F077CB"/>
    <w:rsid w:val="00F12133"/>
    <w:rsid w:val="00F16F97"/>
    <w:rsid w:val="00F25CD7"/>
    <w:rsid w:val="00F3032B"/>
    <w:rsid w:val="00F30422"/>
    <w:rsid w:val="00F37CFD"/>
    <w:rsid w:val="00F42DD1"/>
    <w:rsid w:val="00F441C0"/>
    <w:rsid w:val="00F446CD"/>
    <w:rsid w:val="00F448BC"/>
    <w:rsid w:val="00F550D6"/>
    <w:rsid w:val="00F55539"/>
    <w:rsid w:val="00F603C7"/>
    <w:rsid w:val="00F60EA2"/>
    <w:rsid w:val="00F73FB1"/>
    <w:rsid w:val="00F75CFA"/>
    <w:rsid w:val="00F801E6"/>
    <w:rsid w:val="00F91CC0"/>
    <w:rsid w:val="00F9556E"/>
    <w:rsid w:val="00F95CA1"/>
    <w:rsid w:val="00FA0D90"/>
    <w:rsid w:val="00FA1F1C"/>
    <w:rsid w:val="00FC0803"/>
    <w:rsid w:val="00FC0F3C"/>
    <w:rsid w:val="00FC7CB3"/>
    <w:rsid w:val="00FE0924"/>
    <w:rsid w:val="00FE0FB1"/>
    <w:rsid w:val="00FE2130"/>
    <w:rsid w:val="00FE7DE1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BFB5"/>
  <w15:docId w15:val="{F1D9E91F-9C4C-46B6-BCF3-5C5654BD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07283"/>
    <w:pPr>
      <w:spacing w:after="100" w:line="240" w:lineRule="auto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32144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DStudy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AA616-FE91-4C1F-97DA-18C52BA0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SimulationReportTemplate_DStudy_2007</Template>
  <TotalTime>2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Study Report Template</vt:lpstr>
    </vt:vector>
  </TitlesOfParts>
  <Company>Solidworks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Study Report Template</dc:title>
  <dc:creator>Yacine</dc:creator>
  <cp:lastModifiedBy>Yacine Bougrinat</cp:lastModifiedBy>
  <cp:revision>1</cp:revision>
  <dcterms:created xsi:type="dcterms:W3CDTF">2017-04-21T18:21:00Z</dcterms:created>
  <dcterms:modified xsi:type="dcterms:W3CDTF">2017-04-21T18:23:00Z</dcterms:modified>
</cp:coreProperties>
</file>